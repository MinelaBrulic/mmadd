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A1E5" w14:textId="77777777" w:rsidR="0023026D" w:rsidRPr="00D93F94" w:rsidRDefault="0023026D" w:rsidP="001B7C88">
      <w:pPr>
        <w:rPr>
          <w:noProof/>
          <w:lang w:val="en-GB"/>
        </w:rPr>
      </w:pPr>
    </w:p>
    <w:p w14:paraId="7B58A03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336281F0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41C756F1" w14:textId="77777777">
        <w:tc>
          <w:tcPr>
            <w:tcW w:w="1909" w:type="dxa"/>
            <w:shd w:val="clear" w:color="auto" w:fill="005499"/>
            <w:vAlign w:val="center"/>
          </w:tcPr>
          <w:p w14:paraId="12081A08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BDB5EA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09CBEE6A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6F860AA2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0452D68D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78FD8FB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27EB3E0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55E70D11" w14:textId="77777777">
        <w:tc>
          <w:tcPr>
            <w:tcW w:w="1909" w:type="dxa"/>
            <w:shd w:val="clear" w:color="auto" w:fill="005499"/>
            <w:vAlign w:val="center"/>
          </w:tcPr>
          <w:p w14:paraId="175F28BB" w14:textId="30875930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Op</w:t>
            </w:r>
            <w:r>
              <w:rPr>
                <w:rFonts w:cs="Arial"/>
                <w:color w:val="FFFFFF"/>
                <w:sz w:val="20"/>
                <w:lang w:val="sr-Latn-RS"/>
              </w:rPr>
              <w:t xml:space="preserve">šti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38AA44DB" w14:textId="77777777" w:rsidR="006A2E97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Projekat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>
              <w:rPr>
                <w:rFonts w:cs="Arial"/>
                <w:b w:val="0"/>
                <w:szCs w:val="18"/>
              </w:rPr>
              <w:t>trebao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imati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od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jednog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projektnog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cilja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>
              <w:rPr>
                <w:rFonts w:cs="Arial"/>
                <w:b w:val="0"/>
                <w:szCs w:val="18"/>
              </w:rPr>
              <w:t>njega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treba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ali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nije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neophodno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>
              <w:rPr>
                <w:rFonts w:cs="Arial"/>
                <w:b w:val="0"/>
                <w:szCs w:val="18"/>
              </w:rPr>
              <w:t>potpunosti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ostvari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66B56F4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3C731FFB" w14:textId="481AFA4B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studente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poslovne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steknu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iskustvo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3707BE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širom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Evrope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65D56F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79EA951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Privući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proširiti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pristup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stručnoj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praksi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nove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učesnike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iskusnim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malim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akterima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programa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12B5F148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CD246B2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ciljnih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grupa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sa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manjim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mogućnostima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42BD921E" w14:textId="77777777" w:rsidR="003707BE" w:rsidRPr="003707BE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40B9040" w14:textId="77777777" w:rsidR="006A2E97" w:rsidRDefault="003707BE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3707BE">
              <w:rPr>
                <w:rFonts w:cs="Arial"/>
                <w:bCs/>
                <w:szCs w:val="18"/>
              </w:rPr>
              <w:t>Podržavanje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aktivnog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evropskog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građanstva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doneti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evropsku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dimenziju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na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lokalni</w:t>
            </w:r>
            <w:proofErr w:type="spellEnd"/>
            <w:r w:rsidRPr="003707BE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3707BE">
              <w:rPr>
                <w:rFonts w:cs="Arial"/>
                <w:bCs/>
                <w:szCs w:val="18"/>
              </w:rPr>
              <w:t>nivo</w:t>
            </w:r>
            <w:proofErr w:type="spellEnd"/>
            <w:r w:rsidRPr="003707BE">
              <w:rPr>
                <w:rFonts w:cs="Arial"/>
                <w:bCs/>
                <w:szCs w:val="18"/>
              </w:rPr>
              <w:t>.</w:t>
            </w:r>
          </w:p>
          <w:p w14:paraId="772064DD" w14:textId="79EECBF7" w:rsidR="003707BE" w:rsidRPr="00D93F94" w:rsidRDefault="003707BE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30CA744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1DBF40D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4E2E8744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A080ECC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22C92CE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1308DBDB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79886FC3" w14:textId="77777777">
        <w:tc>
          <w:tcPr>
            <w:tcW w:w="1909" w:type="dxa"/>
            <w:shd w:val="clear" w:color="auto" w:fill="005499"/>
            <w:vAlign w:val="center"/>
          </w:tcPr>
          <w:p w14:paraId="1BED1AF9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0B8FB5FB" w14:textId="77777777" w:rsidR="006A2E97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590BEBD3" w14:textId="77777777" w:rsidR="003707BE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lastRenderedPageBreak/>
              <w:t>Razvijanje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IT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poslovne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informatike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steknu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iskustvo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različitim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širom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Evrope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22F9EB88" w14:textId="77777777" w:rsidR="00B05B86" w:rsidRP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07C907D" w14:textId="77777777" w:rsidR="00B05B86" w:rsidRDefault="00B05B86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B05B86">
              <w:rPr>
                <w:rFonts w:cs="Arial"/>
                <w:bCs/>
                <w:szCs w:val="18"/>
              </w:rPr>
              <w:t>Stvoriti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mrežu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mentora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B05B86">
              <w:rPr>
                <w:rFonts w:cs="Arial"/>
                <w:bCs/>
                <w:szCs w:val="18"/>
              </w:rPr>
              <w:t>će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podržati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manje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iskusne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studente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i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aktere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stručne</w:t>
            </w:r>
            <w:proofErr w:type="spellEnd"/>
            <w:r w:rsidRPr="00B05B8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B05B86">
              <w:rPr>
                <w:rFonts w:cs="Arial"/>
                <w:bCs/>
                <w:szCs w:val="18"/>
              </w:rPr>
              <w:t>prakse</w:t>
            </w:r>
            <w:proofErr w:type="spellEnd"/>
            <w:r w:rsidRPr="00B05B86">
              <w:rPr>
                <w:rFonts w:cs="Arial"/>
                <w:bCs/>
                <w:szCs w:val="18"/>
              </w:rPr>
              <w:t>.</w:t>
            </w:r>
          </w:p>
          <w:p w14:paraId="18A3E759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04C51448" w14:textId="6628EC0D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razmene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studenata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manjih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iskustvo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će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pomoći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razvijaju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241637B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D9A4949" w14:textId="2ACE5239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Promovisati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program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zajednicama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osigurati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studenti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bez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obzira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pozadinu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informisovani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mogućnostima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uključivanje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program.</w:t>
            </w:r>
          </w:p>
          <w:p w14:paraId="3BB4BD9E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64C6C0A" w14:textId="4BBCACF3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652AAE2B" w14:textId="77777777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39CC220" w14:textId="02339091" w:rsidR="00FB1D2C" w:rsidRDefault="00FB1D2C" w:rsidP="00EB36BF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treninge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radionice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manje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iskusne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aktere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im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pomoglo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unaprede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svoje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veštine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znanja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stručne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prakse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7230751B" w14:textId="15B2272D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80984EB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303D0BC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0FAAEE9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 xml:space="preserve">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C14E8A7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92E177F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su faktori i uslovi neophodni za ostvarenje ciljeva projekta, a nisu pod </w:t>
            </w:r>
            <w:r>
              <w:rPr>
                <w:rFonts w:cs="Arial"/>
                <w:noProof/>
                <w:szCs w:val="18"/>
                <w:lang w:val="en-GB"/>
              </w:rPr>
              <w:lastRenderedPageBreak/>
              <w:t>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848524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67FF110" w14:textId="77777777">
        <w:tc>
          <w:tcPr>
            <w:tcW w:w="1909" w:type="dxa"/>
            <w:shd w:val="clear" w:color="auto" w:fill="005499"/>
            <w:vAlign w:val="center"/>
          </w:tcPr>
          <w:p w14:paraId="0234781E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1F0B625" w14:textId="77777777" w:rsidR="006A2E97" w:rsidRPr="00D93F94" w:rsidRDefault="006A2E97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 w:val="0"/>
                <w:szCs w:val="18"/>
              </w:rPr>
              <w:t>ostvaruju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projektnih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aktivnosti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>
              <w:rPr>
                <w:rFonts w:cs="Arial"/>
                <w:b w:val="0"/>
                <w:szCs w:val="18"/>
              </w:rPr>
              <w:t>Uspjeh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će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biti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mjeren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kroz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nivo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ostvarenja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rezultata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. </w:t>
            </w:r>
          </w:p>
        </w:tc>
        <w:tc>
          <w:tcPr>
            <w:tcW w:w="2824" w:type="dxa"/>
          </w:tcPr>
          <w:p w14:paraId="7A887977" w14:textId="77777777" w:rsidR="006A2E97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0A8BAC5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4412112D" w14:textId="77777777" w:rsidR="006A2E97" w:rsidRPr="00D93F94" w:rsidRDefault="006A2E97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429BD9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505C412C" w14:textId="77777777" w:rsidR="006A2E97" w:rsidRPr="00D93F94" w:rsidRDefault="006A2E97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E3D089A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0AA5C0FC" w14:textId="77777777">
        <w:tc>
          <w:tcPr>
            <w:tcW w:w="1909" w:type="dxa"/>
            <w:shd w:val="clear" w:color="auto" w:fill="005499"/>
            <w:vAlign w:val="center"/>
          </w:tcPr>
          <w:p w14:paraId="754FA2B0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Aktivnosti</w:t>
            </w:r>
            <w:proofErr w:type="spellEnd"/>
          </w:p>
        </w:tc>
        <w:tc>
          <w:tcPr>
            <w:tcW w:w="3418" w:type="dxa"/>
          </w:tcPr>
          <w:p w14:paraId="0B213CC4" w14:textId="77777777" w:rsidR="006A2E97" w:rsidRPr="00431736" w:rsidRDefault="006A2E97">
            <w:pPr>
              <w:pStyle w:val="Title"/>
              <w:jc w:val="left"/>
              <w:rPr>
                <w:rFonts w:cs="Arial"/>
                <w:b w:val="0"/>
                <w:szCs w:val="18"/>
                <w:lang w:val="sr-Latn-RS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ij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 xml:space="preserve">Koje aktivnosti je potrebno izvršiti i kojim redoslijedom </w:t>
            </w:r>
            <w:r w:rsidR="005B230E">
              <w:rPr>
                <w:rFonts w:cs="Arial"/>
                <w:b w:val="0"/>
                <w:noProof/>
                <w:szCs w:val="18"/>
              </w:rPr>
              <w:t>s</w:t>
            </w:r>
            <w:r>
              <w:rPr>
                <w:rFonts w:cs="Arial"/>
                <w:b w:val="0"/>
                <w:noProof/>
                <w:szCs w:val="18"/>
              </w:rPr>
              <w:t xml:space="preserve"> cilj</w:t>
            </w:r>
            <w:r w:rsidR="005B230E">
              <w:rPr>
                <w:rFonts w:cs="Arial"/>
                <w:b w:val="0"/>
                <w:noProof/>
                <w:szCs w:val="18"/>
              </w:rPr>
              <w:t>em</w:t>
            </w:r>
            <w:r>
              <w:rPr>
                <w:rFonts w:cs="Arial"/>
                <w:b w:val="0"/>
                <w:noProof/>
                <w:szCs w:val="18"/>
              </w:rPr>
              <w:t xml:space="preserve">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1524E460" w14:textId="77777777" w:rsidR="006A2E97" w:rsidRPr="00D93F94" w:rsidRDefault="006A2E97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435A010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6EE7492E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39EF546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D860CCC" w14:textId="77777777" w:rsidR="006A2E97" w:rsidRPr="00D93F94" w:rsidRDefault="00EB36BF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13E932FB" w14:textId="77777777" w:rsidR="0023026D" w:rsidRDefault="0023026D">
      <w:pPr>
        <w:jc w:val="both"/>
        <w:rPr>
          <w:noProof/>
          <w:sz w:val="20"/>
        </w:rPr>
      </w:pPr>
    </w:p>
    <w:p w14:paraId="7223D809" w14:textId="77777777" w:rsidR="001B7C88" w:rsidRPr="001B7C88" w:rsidRDefault="001B7C88" w:rsidP="001B7C88">
      <w:pPr>
        <w:rPr>
          <w:sz w:val="20"/>
        </w:rPr>
      </w:pPr>
    </w:p>
    <w:p w14:paraId="1C8E2B2B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7D98" w14:textId="77777777" w:rsidR="00582A8A" w:rsidRDefault="00582A8A">
      <w:r>
        <w:separator/>
      </w:r>
    </w:p>
  </w:endnote>
  <w:endnote w:type="continuationSeparator" w:id="0">
    <w:p w14:paraId="379F04DB" w14:textId="77777777" w:rsidR="00582A8A" w:rsidRDefault="0058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7185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466DCA6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</w:p>
  <w:p w14:paraId="092BA446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F9A9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77DF8D40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>
      <w:rPr>
        <w:rStyle w:val="PageNumber"/>
        <w:color w:val="808080"/>
        <w:szCs w:val="18"/>
        <w:lang w:val="bs-Latn-BA"/>
      </w:rPr>
      <w:fldChar w:fldCharType="separate"/>
    </w:r>
    <w:r w:rsidR="00380C48">
      <w:rPr>
        <w:rStyle w:val="PageNumber"/>
        <w:noProof/>
        <w:color w:val="808080"/>
        <w:szCs w:val="18"/>
        <w:lang w:val="bs-Latn-BA"/>
      </w:rPr>
      <w:t>2</w:t>
    </w:r>
    <w:r>
      <w:rPr>
        <w:rStyle w:val="PageNumber"/>
        <w:color w:val="808080"/>
        <w:szCs w:val="18"/>
        <w:lang w:val="bs-Latn-BA"/>
      </w:rPr>
      <w:fldChar w:fldCharType="end"/>
    </w:r>
  </w:p>
  <w:p w14:paraId="563ACDAE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9A6" w14:textId="3BF36D5E" w:rsidR="008B0A88" w:rsidRPr="001B7C88" w:rsidRDefault="001B7C88">
    <w:pPr>
      <w:pStyle w:val="Footer"/>
      <w:rPr>
        <w:lang w:val="sr-Latn-RS"/>
      </w:rPr>
    </w:pPr>
    <w:r>
      <w:rPr>
        <w:rStyle w:val="PageNumber"/>
        <w:i/>
        <w:sz w:val="16"/>
        <w:szCs w:val="16"/>
        <w:lang w:val="sr-Latn-RS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0973" w14:textId="77777777" w:rsidR="00582A8A" w:rsidRDefault="00582A8A">
      <w:r>
        <w:separator/>
      </w:r>
    </w:p>
  </w:footnote>
  <w:footnote w:type="continuationSeparator" w:id="0">
    <w:p w14:paraId="0525D1AA" w14:textId="77777777" w:rsidR="00582A8A" w:rsidRDefault="00582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6117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625074E3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43A117E2" w14:textId="77777777" w:rsidR="008B0A88" w:rsidRDefault="008B0A88">
    <w:pPr>
      <w:pStyle w:val="Header"/>
      <w:ind w:firstLine="142"/>
      <w:jc w:val="right"/>
    </w:pPr>
  </w:p>
  <w:p w14:paraId="161E16C4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DBD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1A4F2A26" w14:textId="05D5A793" w:rsidR="00E32AC1" w:rsidRDefault="00E32AC1" w:rsidP="00E32AC1">
    <w:pPr>
      <w:jc w:val="center"/>
      <w:rPr>
        <w:rFonts w:ascii="Verdana" w:hAnsi="Verdana"/>
        <w:b/>
      </w:rPr>
    </w:pPr>
  </w:p>
  <w:p w14:paraId="7DFC9512" w14:textId="4F7CE7CE" w:rsidR="00E32AC1" w:rsidRPr="004B01FD" w:rsidRDefault="00431736" w:rsidP="00E32AC1">
    <w:pPr>
      <w:jc w:val="center"/>
      <w:rPr>
        <w:rFonts w:ascii="Arial" w:hAnsi="Arial" w:cs="Arial"/>
        <w:b/>
        <w:lang w:val="bs-Latn-B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431736">
      <w:rPr>
        <w:rFonts w:ascii="Arial" w:hAnsi="Arial" w:cs="Arial"/>
        <w:b/>
        <w:lang w:val="bs-Latn-BA"/>
      </w:rPr>
      <w:t>MMADD</w:t>
    </w:r>
  </w:p>
  <w:p w14:paraId="5DEFE0B4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568C3B52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3757">
    <w:abstractNumId w:val="0"/>
  </w:num>
  <w:num w:numId="2" w16cid:durableId="1578828336">
    <w:abstractNumId w:val="2"/>
  </w:num>
  <w:num w:numId="3" w16cid:durableId="409621254">
    <w:abstractNumId w:val="1"/>
  </w:num>
  <w:num w:numId="4" w16cid:durableId="51546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60C5A"/>
    <w:rsid w:val="0010273C"/>
    <w:rsid w:val="001368CB"/>
    <w:rsid w:val="00140158"/>
    <w:rsid w:val="001A4141"/>
    <w:rsid w:val="001B7C88"/>
    <w:rsid w:val="001E20D7"/>
    <w:rsid w:val="00204F3A"/>
    <w:rsid w:val="0023026D"/>
    <w:rsid w:val="003154CB"/>
    <w:rsid w:val="003707BE"/>
    <w:rsid w:val="00380C48"/>
    <w:rsid w:val="00381762"/>
    <w:rsid w:val="00431736"/>
    <w:rsid w:val="004A58E6"/>
    <w:rsid w:val="004B01FD"/>
    <w:rsid w:val="00515EBE"/>
    <w:rsid w:val="00540ED2"/>
    <w:rsid w:val="00582A8A"/>
    <w:rsid w:val="00584D46"/>
    <w:rsid w:val="005B1523"/>
    <w:rsid w:val="005B230E"/>
    <w:rsid w:val="00602740"/>
    <w:rsid w:val="00616FE0"/>
    <w:rsid w:val="00646EAE"/>
    <w:rsid w:val="00662BA5"/>
    <w:rsid w:val="006A2E97"/>
    <w:rsid w:val="006F4D19"/>
    <w:rsid w:val="007151E8"/>
    <w:rsid w:val="00727037"/>
    <w:rsid w:val="007A67D0"/>
    <w:rsid w:val="007B64ED"/>
    <w:rsid w:val="00871767"/>
    <w:rsid w:val="008735FE"/>
    <w:rsid w:val="008B0A88"/>
    <w:rsid w:val="008D50D6"/>
    <w:rsid w:val="008D53FA"/>
    <w:rsid w:val="00905FE6"/>
    <w:rsid w:val="00935191"/>
    <w:rsid w:val="0095787B"/>
    <w:rsid w:val="009B2308"/>
    <w:rsid w:val="009E3215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C6ACF"/>
    <w:rsid w:val="00CC7C72"/>
    <w:rsid w:val="00CE3334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36BF"/>
    <w:rsid w:val="00EC5EA3"/>
    <w:rsid w:val="00EE3045"/>
    <w:rsid w:val="00EF43FD"/>
    <w:rsid w:val="00F31023"/>
    <w:rsid w:val="00F77588"/>
    <w:rsid w:val="00FA00A1"/>
    <w:rsid w:val="00FB1D2C"/>
    <w:rsid w:val="00FC007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19227B33"/>
  <w15:chartTrackingRefBased/>
  <w15:docId w15:val="{31C8F943-5F04-4FB3-9F05-A10278E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23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381637467858</cp:lastModifiedBy>
  <cp:revision>6</cp:revision>
  <cp:lastPrinted>2013-03-29T08:38:00Z</cp:lastPrinted>
  <dcterms:created xsi:type="dcterms:W3CDTF">2023-05-07T21:26:00Z</dcterms:created>
  <dcterms:modified xsi:type="dcterms:W3CDTF">2023-05-09T15:55:00Z</dcterms:modified>
</cp:coreProperties>
</file>