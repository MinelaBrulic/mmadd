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Pr="001E3DB8" w:rsidRDefault="003116B2">
            <w:pPr>
              <w:rPr>
                <w:szCs w:val="18"/>
                <w:lang w:val="fr-FR"/>
              </w:rPr>
            </w:pPr>
            <w:r w:rsidRPr="001E3DB8">
              <w:rPr>
                <w:szCs w:val="18"/>
                <w:lang w:val="fr-FR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statistike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o </w:t>
            </w:r>
            <w:proofErr w:type="spellStart"/>
            <w:r w:rsidRPr="001E3DB8">
              <w:rPr>
                <w:szCs w:val="18"/>
                <w:lang w:val="fr-FR"/>
              </w:rPr>
              <w:t>broju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prošli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kroz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4665E66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6FB0FECF" w14:textId="77777777" w:rsidR="003116B2" w:rsidRPr="001E3DB8" w:rsidRDefault="003116B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svedočanstva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preduzeća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koja</w:t>
            </w:r>
            <w:proofErr w:type="spellEnd"/>
            <w:r w:rsidRPr="001E3DB8">
              <w:rPr>
                <w:szCs w:val="18"/>
                <w:lang w:val="fr-FR"/>
              </w:rPr>
              <w:t xml:space="preserve"> su </w:t>
            </w:r>
            <w:proofErr w:type="spellStart"/>
            <w:r w:rsidRPr="001E3DB8">
              <w:rPr>
                <w:szCs w:val="18"/>
                <w:lang w:val="fr-FR"/>
              </w:rPr>
              <w:t>pružila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stručne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radna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iskustva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</w:p>
          <w:p w14:paraId="607295E4" w14:textId="77777777" w:rsidR="003116B2" w:rsidRPr="001E3DB8" w:rsidRDefault="003116B2">
            <w:pPr>
              <w:rPr>
                <w:szCs w:val="18"/>
                <w:lang w:val="fr-FR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1E3DB8">
              <w:rPr>
                <w:szCs w:val="18"/>
                <w:lang w:val="fr-FR"/>
              </w:rPr>
              <w:t>Povećanje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broja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studenata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koji</w:t>
            </w:r>
            <w:proofErr w:type="spellEnd"/>
            <w:r w:rsidRPr="001E3DB8">
              <w:rPr>
                <w:szCs w:val="18"/>
                <w:lang w:val="fr-FR"/>
              </w:rPr>
              <w:t xml:space="preserve"> su se </w:t>
            </w:r>
            <w:proofErr w:type="spellStart"/>
            <w:r w:rsidRPr="001E3DB8">
              <w:rPr>
                <w:szCs w:val="18"/>
                <w:lang w:val="fr-FR"/>
              </w:rPr>
              <w:t>prijavili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program </w:t>
            </w:r>
            <w:proofErr w:type="spellStart"/>
            <w:r w:rsidRPr="001E3DB8">
              <w:rPr>
                <w:szCs w:val="18"/>
                <w:lang w:val="fr-FR"/>
              </w:rPr>
              <w:t>prakse</w:t>
            </w:r>
            <w:proofErr w:type="spellEnd"/>
            <w:r w:rsidRPr="001E3DB8">
              <w:rPr>
                <w:szCs w:val="18"/>
                <w:lang w:val="fr-FR"/>
              </w:rPr>
              <w:t xml:space="preserve"> u </w:t>
            </w:r>
            <w:proofErr w:type="spellStart"/>
            <w:r w:rsidRPr="001E3DB8">
              <w:rPr>
                <w:szCs w:val="18"/>
                <w:lang w:val="fr-FR"/>
              </w:rPr>
              <w:t>oblasti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veštačke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inteligencije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za</w:t>
            </w:r>
            <w:proofErr w:type="spellEnd"/>
            <w:r w:rsidRPr="001E3DB8">
              <w:rPr>
                <w:szCs w:val="18"/>
                <w:lang w:val="fr-FR"/>
              </w:rPr>
              <w:t xml:space="preserve"> 40%.</w:t>
            </w:r>
            <w:r w:rsidRPr="001E3DB8">
              <w:rPr>
                <w:szCs w:val="18"/>
                <w:lang w:val="fr-FR"/>
              </w:rPr>
              <w:br/>
            </w:r>
            <w:r w:rsidRPr="001E3DB8">
              <w:rPr>
                <w:szCs w:val="18"/>
                <w:lang w:val="fr-FR"/>
              </w:rPr>
              <w:br/>
            </w:r>
            <w:r>
              <w:rPr>
                <w:szCs w:val="18"/>
                <w:lang w:val="en-GB"/>
              </w:rPr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koji treba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ju biti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prikupljeni ili već postoje? Metode koje će se koristiti </w:t>
            </w:r>
            <w:r w:rsidR="008B0A88" w:rsidRPr="001E3DB8">
              <w:rPr>
                <w:rFonts w:cs="Arial"/>
                <w:noProof/>
                <w:szCs w:val="18"/>
                <w:lang w:val="fr-FR"/>
              </w:rPr>
              <w:t>kako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lastRenderedPageBreak/>
              <w:t>Izveštaji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visokoškolskih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ustanova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organizacija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216386C1" w14:textId="3CB7A135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Ankete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među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učesnicima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projekta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0235547D" w14:textId="6BB04638" w:rsidR="00FB5582" w:rsidRPr="001E3DB8" w:rsidRDefault="00FB5582" w:rsidP="00FB5582">
            <w:pPr>
              <w:rPr>
                <w:szCs w:val="18"/>
                <w:lang w:val="fr-FR"/>
              </w:rPr>
            </w:pPr>
            <w:proofErr w:type="spellStart"/>
            <w:r w:rsidRPr="001E3DB8">
              <w:rPr>
                <w:szCs w:val="18"/>
                <w:lang w:val="fr-FR"/>
              </w:rPr>
              <w:t>Evaluacije</w:t>
            </w:r>
            <w:proofErr w:type="spellEnd"/>
            <w:r w:rsidRPr="001E3DB8">
              <w:rPr>
                <w:szCs w:val="18"/>
                <w:lang w:val="fr-FR"/>
              </w:rPr>
              <w:t xml:space="preserve"> i </w:t>
            </w:r>
            <w:proofErr w:type="spellStart"/>
            <w:r w:rsidRPr="001E3DB8">
              <w:rPr>
                <w:szCs w:val="18"/>
                <w:lang w:val="fr-FR"/>
              </w:rPr>
              <w:t>intervjuisanje</w:t>
            </w:r>
            <w:proofErr w:type="spellEnd"/>
            <w:r w:rsidRPr="001E3DB8">
              <w:rPr>
                <w:szCs w:val="18"/>
                <w:lang w:val="fr-FR"/>
              </w:rPr>
              <w:t xml:space="preserve"> </w:t>
            </w:r>
            <w:proofErr w:type="spellStart"/>
            <w:r w:rsidRPr="001E3DB8">
              <w:rPr>
                <w:szCs w:val="18"/>
                <w:lang w:val="fr-FR"/>
              </w:rPr>
              <w:t>učesnika</w:t>
            </w:r>
            <w:proofErr w:type="spellEnd"/>
            <w:r w:rsidRPr="001E3DB8">
              <w:rPr>
                <w:szCs w:val="18"/>
                <w:lang w:val="fr-FR"/>
              </w:rPr>
              <w:t>.</w:t>
            </w:r>
            <w:r w:rsidRPr="001E3DB8">
              <w:rPr>
                <w:szCs w:val="18"/>
                <w:lang w:val="fr-FR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1E3DB8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708EEED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 xml:space="preserve">1.1.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Blockchain</w:t>
            </w:r>
          </w:p>
          <w:p w14:paraId="366DFBA2" w14:textId="77777777" w:rsidR="000653C1" w:rsidRDefault="000653C1" w:rsidP="000653C1">
            <w:r>
              <w:t xml:space="preserve">1.1.1. </w:t>
            </w:r>
            <w:proofErr w:type="spellStart"/>
            <w:r>
              <w:t>Izvršeni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345B58FC" w14:textId="77777777" w:rsidR="000653C1" w:rsidRDefault="000653C1" w:rsidP="000653C1">
            <w:r>
              <w:t xml:space="preserve">1.1.2.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F717AF0" w14:textId="77777777" w:rsidR="000653C1" w:rsidRDefault="000653C1" w:rsidP="000653C1">
            <w:r>
              <w:t xml:space="preserve">1.1.3.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Blockchain.</w:t>
            </w:r>
          </w:p>
          <w:p w14:paraId="2F86164A" w14:textId="77777777" w:rsidR="000653C1" w:rsidRDefault="000653C1" w:rsidP="000653C1"/>
          <w:p w14:paraId="4611EB33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3878E6F5" w14:textId="77777777" w:rsidR="000653C1" w:rsidRDefault="000653C1" w:rsidP="000653C1">
            <w:r>
              <w:t xml:space="preserve">1.2.1.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</w:t>
            </w:r>
            <w:proofErr w:type="spellStart"/>
            <w:r>
              <w:t>veštačke</w:t>
            </w:r>
            <w:proofErr w:type="spellEnd"/>
            <w:r>
              <w:t xml:space="preserve"> </w:t>
            </w:r>
            <w:proofErr w:type="spellStart"/>
            <w:r>
              <w:t>inteligencije</w:t>
            </w:r>
            <w:proofErr w:type="spellEnd"/>
            <w:r>
              <w:t xml:space="preserve"> (AI).</w:t>
            </w:r>
          </w:p>
          <w:p w14:paraId="11412045" w14:textId="77777777" w:rsidR="000653C1" w:rsidRDefault="000653C1" w:rsidP="000653C1">
            <w:r>
              <w:t xml:space="preserve">1.2.2.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AI.</w:t>
            </w:r>
          </w:p>
          <w:p w14:paraId="0A7FB3B0" w14:textId="77777777" w:rsidR="000653C1" w:rsidRDefault="000653C1" w:rsidP="000653C1">
            <w:r>
              <w:t xml:space="preserve">1.2.3.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AI.</w:t>
            </w:r>
          </w:p>
          <w:p w14:paraId="601D1863" w14:textId="77777777" w:rsidR="000653C1" w:rsidRDefault="000653C1" w:rsidP="000653C1"/>
          <w:p w14:paraId="573D89AC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1.</w:t>
            </w:r>
            <w:r>
              <w:rPr>
                <w:b/>
                <w:bCs/>
              </w:rPr>
              <w:t>3</w:t>
            </w:r>
            <w:r w:rsidRPr="00560C56">
              <w:rPr>
                <w:b/>
                <w:bCs/>
              </w:rPr>
              <w:t xml:space="preserve">. </w:t>
            </w:r>
            <w:proofErr w:type="spellStart"/>
            <w:r w:rsidRPr="00560C56">
              <w:rPr>
                <w:b/>
                <w:bCs/>
              </w:rPr>
              <w:t>Analiziran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kapacitet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partneskih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organizacija</w:t>
            </w:r>
            <w:proofErr w:type="spellEnd"/>
            <w:r w:rsidRPr="00560C56">
              <w:rPr>
                <w:b/>
                <w:bCs/>
              </w:rPr>
              <w:t xml:space="preserve"> za </w:t>
            </w:r>
            <w:r>
              <w:rPr>
                <w:b/>
                <w:bCs/>
              </w:rPr>
              <w:t>AI</w:t>
            </w:r>
          </w:p>
          <w:p w14:paraId="6ED7610D" w14:textId="77777777" w:rsidR="000653C1" w:rsidRDefault="000653C1" w:rsidP="000653C1">
            <w:r>
              <w:t xml:space="preserve">1.3.1. </w:t>
            </w:r>
            <w:proofErr w:type="spellStart"/>
            <w:r>
              <w:t>Obavljeni</w:t>
            </w:r>
            <w:proofErr w:type="spellEnd"/>
            <w:r>
              <w:t xml:space="preserve"> </w:t>
            </w:r>
            <w:proofErr w:type="spellStart"/>
            <w:r>
              <w:t>intervjui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kapacitete</w:t>
            </w:r>
            <w:proofErr w:type="spellEnd"/>
            <w:r>
              <w:t xml:space="preserve"> DevOps-a.</w:t>
            </w:r>
          </w:p>
          <w:p w14:paraId="57B31A32" w14:textId="77777777" w:rsidR="000653C1" w:rsidRDefault="000653C1" w:rsidP="000653C1">
            <w:r>
              <w:t xml:space="preserve">1.3.2. </w:t>
            </w:r>
            <w:proofErr w:type="spellStart"/>
            <w:r>
              <w:t>Analizirane</w:t>
            </w:r>
            <w:proofErr w:type="spellEnd"/>
            <w:r>
              <w:t xml:space="preserve"> </w:t>
            </w:r>
            <w:proofErr w:type="spellStart"/>
            <w:r>
              <w:t>popunjene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za </w:t>
            </w:r>
            <w:proofErr w:type="spellStart"/>
            <w:r>
              <w:t>iskustva</w:t>
            </w:r>
            <w:proofErr w:type="spellEnd"/>
            <w:r>
              <w:t xml:space="preserve"> i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prakse</w:t>
            </w:r>
            <w:proofErr w:type="spellEnd"/>
            <w:r>
              <w:t xml:space="preserve"> u </w:t>
            </w:r>
            <w:proofErr w:type="spellStart"/>
            <w:r>
              <w:t>sektoru</w:t>
            </w:r>
            <w:proofErr w:type="spellEnd"/>
            <w:r>
              <w:t xml:space="preserve"> DevOps-a.</w:t>
            </w:r>
          </w:p>
          <w:p w14:paraId="0D00CE5A" w14:textId="77777777" w:rsidR="000653C1" w:rsidRDefault="000653C1" w:rsidP="000653C1">
            <w:r>
              <w:t xml:space="preserve">1.3.3.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kapacitetima</w:t>
            </w:r>
            <w:proofErr w:type="spellEnd"/>
            <w:r>
              <w:t xml:space="preserve"> za DevOps.</w:t>
            </w:r>
          </w:p>
          <w:p w14:paraId="72F91288" w14:textId="77777777" w:rsidR="000653C1" w:rsidRDefault="000653C1" w:rsidP="000653C1"/>
          <w:p w14:paraId="5848E251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 w:rsidRPr="00560C56">
              <w:rPr>
                <w:b/>
                <w:bCs/>
              </w:rPr>
              <w:t xml:space="preserve">2. </w:t>
            </w:r>
            <w:proofErr w:type="spellStart"/>
            <w:r w:rsidRPr="00560C56">
              <w:rPr>
                <w:b/>
                <w:bCs/>
              </w:rPr>
              <w:t>Odr</w:t>
            </w:r>
            <w:proofErr w:type="spellEnd"/>
            <w:r w:rsidRPr="00560C56">
              <w:rPr>
                <w:b/>
                <w:bCs/>
                <w:lang w:val="sr-Latn-RS"/>
              </w:rPr>
              <w:t>žane studijske posete</w:t>
            </w:r>
          </w:p>
          <w:p w14:paraId="7F1F2174" w14:textId="77777777" w:rsidR="000653C1" w:rsidRDefault="000653C1" w:rsidP="000653C1">
            <w:pPr>
              <w:rPr>
                <w:b/>
                <w:bCs/>
                <w:lang w:val="sr-Latn-RS"/>
              </w:rPr>
            </w:pPr>
          </w:p>
          <w:p w14:paraId="68534BC9" w14:textId="77777777" w:rsidR="000653C1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2.1. </w:t>
            </w:r>
            <w:r w:rsidRPr="00287908">
              <w:rPr>
                <w:b/>
                <w:bCs/>
                <w:lang w:val="sr-Latn-RS"/>
              </w:rPr>
              <w:t>Pose</w:t>
            </w:r>
            <w:r>
              <w:rPr>
                <w:b/>
                <w:bCs/>
                <w:lang w:val="sr-Latn-RS"/>
              </w:rPr>
              <w:t xml:space="preserve">ćen </w:t>
            </w:r>
            <w:r w:rsidRPr="00287908">
              <w:rPr>
                <w:b/>
                <w:bCs/>
                <w:lang w:val="sr-Latn-RS"/>
              </w:rPr>
              <w:t xml:space="preserve">Fakultet elektrotehnike i računarstva (FER) u </w:t>
            </w:r>
            <w:r w:rsidRPr="00235438">
              <w:rPr>
                <w:b/>
                <w:bCs/>
                <w:lang w:val="sr-Latn-RS"/>
              </w:rPr>
              <w:t xml:space="preserve">Hrvatskoj </w:t>
            </w:r>
            <w:r>
              <w:rPr>
                <w:b/>
                <w:bCs/>
                <w:lang w:val="sr-Latn-RS"/>
              </w:rPr>
              <w:t>– AI</w:t>
            </w:r>
          </w:p>
          <w:p w14:paraId="5E8F468B" w14:textId="77777777" w:rsidR="000653C1" w:rsidRDefault="000653C1" w:rsidP="000653C1">
            <w:r w:rsidRPr="00560C56">
              <w:t>2.1.1.</w:t>
            </w:r>
            <w:r>
              <w:t xml:space="preserve">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Fakultetu</w:t>
            </w:r>
            <w:proofErr w:type="spellEnd"/>
            <w:r>
              <w:t xml:space="preserve"> </w:t>
            </w:r>
            <w:proofErr w:type="spellStart"/>
            <w:r>
              <w:t>elektrotehnike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(FER).</w:t>
            </w:r>
          </w:p>
          <w:p w14:paraId="39922B3F" w14:textId="77777777" w:rsidR="000653C1" w:rsidRDefault="000653C1" w:rsidP="000653C1">
            <w:r>
              <w:t xml:space="preserve">2.1.2.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FER-u.</w:t>
            </w:r>
          </w:p>
          <w:p w14:paraId="3791E72E" w14:textId="77777777" w:rsidR="000653C1" w:rsidRDefault="000653C1" w:rsidP="000653C1">
            <w:r>
              <w:t xml:space="preserve">2.1.3.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FER-</w:t>
            </w:r>
            <w:proofErr w:type="spellStart"/>
            <w:r>
              <w:t>om.</w:t>
            </w:r>
            <w:proofErr w:type="spellEnd"/>
          </w:p>
          <w:p w14:paraId="735E9AA3" w14:textId="77777777" w:rsidR="000653C1" w:rsidRDefault="000653C1" w:rsidP="000653C1">
            <w:r>
              <w:t xml:space="preserve">2.1.4.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FER-u.</w:t>
            </w:r>
          </w:p>
          <w:p w14:paraId="0F5F51A2" w14:textId="77777777" w:rsidR="000653C1" w:rsidRDefault="000653C1" w:rsidP="000653C1"/>
          <w:p w14:paraId="56CB756A" w14:textId="77777777" w:rsidR="000653C1" w:rsidRPr="00287908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lastRenderedPageBreak/>
              <w:t>2.2.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Station F u Francuskoj</w:t>
            </w:r>
            <w:r>
              <w:rPr>
                <w:b/>
                <w:bCs/>
                <w:lang w:val="sr-Latn-RS"/>
              </w:rPr>
              <w:t xml:space="preserve"> - Blockchain</w:t>
            </w:r>
          </w:p>
          <w:p w14:paraId="56643AE0" w14:textId="77777777" w:rsidR="000653C1" w:rsidRDefault="000653C1" w:rsidP="000653C1">
            <w:r>
              <w:t xml:space="preserve">2.2.1.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5E337545" w14:textId="77777777" w:rsidR="000653C1" w:rsidRDefault="000653C1" w:rsidP="000653C1">
            <w:r>
              <w:t xml:space="preserve">2.2.2.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Station F.</w:t>
            </w:r>
          </w:p>
          <w:p w14:paraId="7726C65C" w14:textId="77777777" w:rsidR="000653C1" w:rsidRDefault="000653C1" w:rsidP="000653C1">
            <w:r>
              <w:t xml:space="preserve">2.2.3.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Station F.</w:t>
            </w:r>
          </w:p>
          <w:p w14:paraId="25949FA6" w14:textId="77777777" w:rsidR="000653C1" w:rsidRDefault="000653C1" w:rsidP="000653C1">
            <w:r>
              <w:t xml:space="preserve">2.2.4.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Station F.</w:t>
            </w:r>
          </w:p>
          <w:p w14:paraId="51BD7041" w14:textId="77777777" w:rsidR="000653C1" w:rsidRDefault="000653C1" w:rsidP="000653C1"/>
          <w:p w14:paraId="6B885C5B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Sorbonne Univerzitetu u Francuskoj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694BFABA" w14:textId="77777777" w:rsidR="000653C1" w:rsidRDefault="000653C1" w:rsidP="000653C1">
            <w:r>
              <w:t xml:space="preserve">2.3.1.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 </w:t>
            </w:r>
            <w:proofErr w:type="spellStart"/>
            <w:r>
              <w:t>Univerzitetu</w:t>
            </w:r>
            <w:proofErr w:type="spellEnd"/>
            <w:r>
              <w:t xml:space="preserve"> u </w:t>
            </w:r>
            <w:proofErr w:type="spellStart"/>
            <w:r>
              <w:t>Francuskoj</w:t>
            </w:r>
            <w:proofErr w:type="spellEnd"/>
            <w:r>
              <w:t>.</w:t>
            </w:r>
          </w:p>
          <w:p w14:paraId="22DEB286" w14:textId="77777777" w:rsidR="000653C1" w:rsidRDefault="000653C1" w:rsidP="000653C1">
            <w:r>
              <w:t xml:space="preserve">2.3.2.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Sorbonne.</w:t>
            </w:r>
          </w:p>
          <w:p w14:paraId="5473894F" w14:textId="77777777" w:rsidR="000653C1" w:rsidRDefault="000653C1" w:rsidP="000653C1">
            <w:r>
              <w:t xml:space="preserve">2.3.3.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Sorbonne.</w:t>
            </w:r>
          </w:p>
          <w:p w14:paraId="6F67723D" w14:textId="77777777" w:rsidR="000653C1" w:rsidRDefault="000653C1" w:rsidP="000653C1">
            <w:r>
              <w:t xml:space="preserve">2.3.4.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Sorbonne.</w:t>
            </w:r>
          </w:p>
          <w:p w14:paraId="6E96867E" w14:textId="77777777" w:rsidR="000653C1" w:rsidRDefault="000653C1" w:rsidP="000653C1"/>
          <w:p w14:paraId="1FB28530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Imperial College Londonu u Velikoj Britaniji</w:t>
            </w:r>
            <w:r>
              <w:rPr>
                <w:b/>
                <w:bCs/>
                <w:lang w:val="sr-Latn-RS"/>
              </w:rPr>
              <w:t xml:space="preserve"> - DevOps</w:t>
            </w:r>
          </w:p>
          <w:p w14:paraId="1EAC4E31" w14:textId="77777777" w:rsidR="000653C1" w:rsidRDefault="000653C1" w:rsidP="000653C1">
            <w:r>
              <w:t xml:space="preserve">2.4.1.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534079C7" w14:textId="77777777" w:rsidR="000653C1" w:rsidRDefault="000653C1" w:rsidP="000653C1">
            <w:r>
              <w:t xml:space="preserve">2.4.2.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datumi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6B8CA82C" w14:textId="77777777" w:rsidR="000653C1" w:rsidRDefault="000653C1" w:rsidP="000653C1">
            <w:r>
              <w:t xml:space="preserve">2.4.3.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Imperial College </w:t>
            </w:r>
            <w:proofErr w:type="spellStart"/>
            <w:r>
              <w:t>Londonu</w:t>
            </w:r>
            <w:proofErr w:type="spellEnd"/>
            <w:r>
              <w:t>.</w:t>
            </w:r>
          </w:p>
          <w:p w14:paraId="0E1C9ADF" w14:textId="77777777" w:rsidR="000653C1" w:rsidRDefault="000653C1" w:rsidP="000653C1">
            <w:r>
              <w:t xml:space="preserve">2.4.4.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ICL.</w:t>
            </w:r>
          </w:p>
          <w:p w14:paraId="7A6E0C4A" w14:textId="77777777" w:rsidR="000653C1" w:rsidRDefault="000653C1" w:rsidP="000653C1">
            <w:r>
              <w:t xml:space="preserve">2.4.5.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ICL.</w:t>
            </w:r>
          </w:p>
          <w:p w14:paraId="6ADA6452" w14:textId="77777777" w:rsidR="000653C1" w:rsidRDefault="000653C1" w:rsidP="000653C1"/>
          <w:p w14:paraId="57479E4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2.5. Pose</w:t>
            </w:r>
            <w:r>
              <w:rPr>
                <w:b/>
                <w:bCs/>
                <w:lang w:val="sr-Latn-RS"/>
              </w:rPr>
              <w:t>ćen</w:t>
            </w:r>
            <w:r w:rsidRPr="00287908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>
              <w:rPr>
                <w:b/>
                <w:bCs/>
                <w:lang w:val="sr-Latn-RS"/>
              </w:rPr>
              <w:t xml:space="preserve"> - AI</w:t>
            </w:r>
          </w:p>
          <w:p w14:paraId="71906A80" w14:textId="77777777" w:rsidR="000653C1" w:rsidRDefault="000653C1" w:rsidP="000653C1">
            <w:r>
              <w:t xml:space="preserve">2.5.1.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 xml:space="preserve"> </w:t>
            </w:r>
            <w:proofErr w:type="spellStart"/>
            <w:r>
              <w:t>institutu</w:t>
            </w:r>
            <w:proofErr w:type="spellEnd"/>
            <w:r>
              <w:t>.</w:t>
            </w:r>
          </w:p>
          <w:p w14:paraId="4C52A6BD" w14:textId="77777777" w:rsidR="000653C1" w:rsidRDefault="000653C1" w:rsidP="000653C1">
            <w:r>
              <w:t xml:space="preserve">2.5.2. </w:t>
            </w:r>
            <w:proofErr w:type="spellStart"/>
            <w:r>
              <w:t>Organizovan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19D36C6A" w14:textId="77777777" w:rsidR="000653C1" w:rsidRDefault="000653C1" w:rsidP="000653C1">
            <w:r>
              <w:t xml:space="preserve">2.5.3.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5EF2EA7C" w14:textId="77777777" w:rsidR="000653C1" w:rsidRDefault="000653C1" w:rsidP="000653C1">
            <w:r>
              <w:t xml:space="preserve">2.5.4.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 xml:space="preserve"> </w:t>
            </w:r>
            <w:proofErr w:type="spellStart"/>
            <w:r>
              <w:t>Imec</w:t>
            </w:r>
            <w:proofErr w:type="spellEnd"/>
            <w:r>
              <w:t>.</w:t>
            </w:r>
          </w:p>
          <w:p w14:paraId="281A77EE" w14:textId="77777777" w:rsidR="000653C1" w:rsidRDefault="000653C1" w:rsidP="000653C1"/>
          <w:p w14:paraId="1A77B9F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7E26A7D3" w14:textId="77777777" w:rsidR="000653C1" w:rsidRDefault="000653C1" w:rsidP="000653C1">
            <w:r>
              <w:t xml:space="preserve">3.1.1.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2C013B18" w14:textId="77777777" w:rsidR="000653C1" w:rsidRDefault="000653C1" w:rsidP="000653C1">
            <w:r>
              <w:t xml:space="preserve">3.1.2.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4644E1DC" w14:textId="77777777" w:rsidR="000653C1" w:rsidRDefault="000653C1" w:rsidP="000653C1">
            <w:r>
              <w:lastRenderedPageBreak/>
              <w:t xml:space="preserve">3.1.3.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Blockchain.</w:t>
            </w:r>
          </w:p>
          <w:p w14:paraId="5B997C1A" w14:textId="77777777" w:rsidR="000653C1" w:rsidRDefault="000653C1" w:rsidP="000653C1">
            <w:r>
              <w:t xml:space="preserve">3.1.4.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A3AE0B7" w14:textId="77777777" w:rsidR="000653C1" w:rsidRDefault="000653C1" w:rsidP="000653C1">
            <w:r>
              <w:t xml:space="preserve">3.1.5.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FCB9C35" w14:textId="77777777" w:rsidR="000653C1" w:rsidRDefault="000653C1" w:rsidP="000653C1"/>
          <w:p w14:paraId="31345AEC" w14:textId="77777777" w:rsidR="000653C1" w:rsidRDefault="000653C1" w:rsidP="000653C1">
            <w:r>
              <w:t xml:space="preserve">3.2.1.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4090D604" w14:textId="77777777" w:rsidR="000653C1" w:rsidRDefault="000653C1" w:rsidP="000653C1">
            <w:r>
              <w:t xml:space="preserve">3.2.2.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0F6F3FD5" w14:textId="77777777" w:rsidR="000653C1" w:rsidRDefault="000653C1" w:rsidP="000653C1">
            <w:r>
              <w:t xml:space="preserve">3.2.3.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AI.</w:t>
            </w:r>
          </w:p>
          <w:p w14:paraId="39F082D4" w14:textId="77777777" w:rsidR="000653C1" w:rsidRDefault="000653C1" w:rsidP="000653C1">
            <w:r>
              <w:t xml:space="preserve">3.2.4.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5AD7DE8C" w14:textId="77777777" w:rsidR="000653C1" w:rsidRDefault="000653C1" w:rsidP="000653C1">
            <w:r>
              <w:t xml:space="preserve">3.2.5.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6819167" w14:textId="77777777" w:rsidR="000653C1" w:rsidRDefault="000653C1" w:rsidP="000653C1"/>
          <w:p w14:paraId="53B3EF83" w14:textId="77777777" w:rsidR="000653C1" w:rsidRDefault="000653C1" w:rsidP="000653C1">
            <w:r>
              <w:t xml:space="preserve">3.3.1.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38F85F4A" w14:textId="77777777" w:rsidR="000653C1" w:rsidRDefault="000653C1" w:rsidP="000653C1">
            <w:r>
              <w:t xml:space="preserve">3.3.2.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obrazovni</w:t>
            </w:r>
            <w:proofErr w:type="spellEnd"/>
            <w:r>
              <w:t xml:space="preserve"> </w:t>
            </w:r>
            <w:proofErr w:type="spellStart"/>
            <w:r>
              <w:t>materijal</w:t>
            </w:r>
            <w:proofErr w:type="spellEnd"/>
            <w:r>
              <w:t xml:space="preserve"> za </w:t>
            </w:r>
            <w:proofErr w:type="spellStart"/>
            <w:r>
              <w:t>obuku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B6C6689" w14:textId="77777777" w:rsidR="000653C1" w:rsidRDefault="000653C1" w:rsidP="000653C1">
            <w:r>
              <w:t xml:space="preserve">3.3.3.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za DevOps.</w:t>
            </w:r>
          </w:p>
          <w:p w14:paraId="78A668A3" w14:textId="77777777" w:rsidR="000653C1" w:rsidRDefault="000653C1" w:rsidP="000653C1">
            <w:r>
              <w:t xml:space="preserve">3.3.4.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23093160" w14:textId="77777777" w:rsidR="000653C1" w:rsidRDefault="000653C1" w:rsidP="000653C1">
            <w:r>
              <w:t xml:space="preserve">3.3.5.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>.</w:t>
            </w:r>
          </w:p>
          <w:p w14:paraId="32B7E29A" w14:textId="77777777" w:rsidR="000653C1" w:rsidRDefault="000653C1" w:rsidP="000653C1"/>
          <w:p w14:paraId="537D06A9" w14:textId="77777777" w:rsidR="000653C1" w:rsidRPr="00560C56" w:rsidRDefault="000653C1" w:rsidP="000653C1">
            <w:pPr>
              <w:rPr>
                <w:b/>
                <w:bCs/>
              </w:rPr>
            </w:pPr>
            <w:r w:rsidRPr="00560C56">
              <w:rPr>
                <w:b/>
                <w:bCs/>
              </w:rPr>
              <w:t>________________________</w:t>
            </w:r>
          </w:p>
          <w:p w14:paraId="7E755DA1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proofErr w:type="spellStart"/>
            <w:r w:rsidRPr="00560C56">
              <w:rPr>
                <w:b/>
                <w:bCs/>
              </w:rPr>
              <w:t>Mentori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su</w:t>
            </w:r>
            <w:proofErr w:type="spellEnd"/>
            <w:r w:rsidRPr="00560C56">
              <w:rPr>
                <w:b/>
                <w:bCs/>
              </w:rPr>
              <w:t xml:space="preserve"> </w:t>
            </w:r>
            <w:proofErr w:type="spellStart"/>
            <w:r w:rsidRPr="00560C56">
              <w:rPr>
                <w:b/>
                <w:bCs/>
              </w:rPr>
              <w:t>obu</w:t>
            </w:r>
            <w:proofErr w:type="spellEnd"/>
            <w:r w:rsidRPr="00560C56">
              <w:rPr>
                <w:b/>
                <w:bCs/>
                <w:lang w:val="sr-Latn-RS"/>
              </w:rPr>
              <w:t>čeni</w:t>
            </w:r>
          </w:p>
          <w:p w14:paraId="7795DA54" w14:textId="77777777" w:rsidR="000653C1" w:rsidRDefault="000653C1" w:rsidP="000653C1"/>
          <w:p w14:paraId="4AE5B7A2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>4.1. Treninzi  iz oblasti Blockchain</w:t>
            </w:r>
          </w:p>
          <w:p w14:paraId="69C2AA13" w14:textId="77777777" w:rsidR="000653C1" w:rsidRDefault="000653C1" w:rsidP="000653C1">
            <w:r>
              <w:t xml:space="preserve">4.1.1.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Blockchain.</w:t>
            </w:r>
          </w:p>
          <w:p w14:paraId="6C038E24" w14:textId="77777777" w:rsidR="000653C1" w:rsidRDefault="000653C1" w:rsidP="000653C1">
            <w:r>
              <w:t xml:space="preserve">4.1.2.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Blockchain.</w:t>
            </w:r>
          </w:p>
          <w:p w14:paraId="5F70E2DA" w14:textId="77777777" w:rsidR="000653C1" w:rsidRDefault="000653C1" w:rsidP="000653C1">
            <w:r>
              <w:t xml:space="preserve">4.1.3.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Blockchain.</w:t>
            </w:r>
          </w:p>
          <w:p w14:paraId="08BBB511" w14:textId="77777777" w:rsidR="000653C1" w:rsidRDefault="000653C1" w:rsidP="000653C1"/>
          <w:p w14:paraId="241E07EC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Pr="00026D47">
              <w:rPr>
                <w:b/>
                <w:bCs/>
                <w:lang w:val="sr-Latn-RS"/>
              </w:rPr>
              <w:t>Treninzi iz oblasti AI</w:t>
            </w:r>
          </w:p>
          <w:p w14:paraId="2F22ABCC" w14:textId="77777777" w:rsidR="000653C1" w:rsidRDefault="000653C1" w:rsidP="000653C1">
            <w:r>
              <w:t xml:space="preserve">4.2.1.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AI.</w:t>
            </w:r>
          </w:p>
          <w:p w14:paraId="60257A63" w14:textId="77777777" w:rsidR="000653C1" w:rsidRDefault="000653C1" w:rsidP="000653C1">
            <w:r>
              <w:t xml:space="preserve">4.2.2.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AI.</w:t>
            </w:r>
          </w:p>
          <w:p w14:paraId="18D51A88" w14:textId="77777777" w:rsidR="000653C1" w:rsidRDefault="000653C1" w:rsidP="000653C1">
            <w:r>
              <w:t xml:space="preserve">4.2.3.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AI.</w:t>
            </w:r>
          </w:p>
          <w:p w14:paraId="4267A2D5" w14:textId="77777777" w:rsidR="000653C1" w:rsidRDefault="000653C1" w:rsidP="000653C1"/>
          <w:p w14:paraId="1CDE8D8A" w14:textId="77777777" w:rsidR="000653C1" w:rsidRPr="00560C56" w:rsidRDefault="000653C1" w:rsidP="000653C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Pr="00026D47">
              <w:rPr>
                <w:b/>
                <w:bCs/>
                <w:lang w:val="sr-Latn-RS"/>
              </w:rPr>
              <w:t>Treninzi iz oblasti DevOps</w:t>
            </w:r>
          </w:p>
          <w:p w14:paraId="20E8978A" w14:textId="77777777" w:rsidR="000653C1" w:rsidRDefault="000653C1" w:rsidP="000653C1">
            <w:r>
              <w:t xml:space="preserve">4.3.1.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nastavni</w:t>
            </w:r>
            <w:proofErr w:type="spellEnd"/>
            <w:r>
              <w:t xml:space="preserve"> plan </w:t>
            </w:r>
            <w:proofErr w:type="spellStart"/>
            <w:r>
              <w:t>i</w:t>
            </w:r>
            <w:proofErr w:type="spellEnd"/>
            <w:r>
              <w:t xml:space="preserve"> program za DevOps.</w:t>
            </w:r>
          </w:p>
          <w:p w14:paraId="160A49A6" w14:textId="77777777" w:rsidR="000653C1" w:rsidRDefault="000653C1" w:rsidP="000653C1">
            <w:r>
              <w:t xml:space="preserve">4.3.2.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,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seminari</w:t>
            </w:r>
            <w:proofErr w:type="spellEnd"/>
            <w:r>
              <w:t xml:space="preserve"> za DevOps.</w:t>
            </w:r>
          </w:p>
          <w:p w14:paraId="23B827D8" w14:textId="77777777" w:rsidR="000653C1" w:rsidRDefault="000653C1" w:rsidP="000653C1">
            <w:r>
              <w:t xml:space="preserve">4.3.3.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DevOps.</w:t>
            </w:r>
          </w:p>
          <w:p w14:paraId="6ADD4855" w14:textId="77777777" w:rsidR="000653C1" w:rsidRDefault="000653C1" w:rsidP="000653C1"/>
          <w:p w14:paraId="462CCDEE" w14:textId="77777777" w:rsidR="000653C1" w:rsidRPr="00560C56" w:rsidRDefault="000653C1" w:rsidP="000653C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FE4F06A" w14:textId="77777777" w:rsidR="000653C1" w:rsidRDefault="000653C1" w:rsidP="000653C1">
            <w:r>
              <w:t xml:space="preserve">5.1.1.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svaku</w:t>
            </w:r>
            <w:proofErr w:type="spellEnd"/>
            <w:r>
              <w:t xml:space="preserve"> oblast </w:t>
            </w:r>
            <w:proofErr w:type="spellStart"/>
            <w:r>
              <w:t>posete</w:t>
            </w:r>
            <w:proofErr w:type="spellEnd"/>
            <w:r>
              <w:t xml:space="preserve"> (Blockchain, AI, DevOps).</w:t>
            </w:r>
          </w:p>
          <w:p w14:paraId="4CE7DAE3" w14:textId="77777777" w:rsidR="000653C1" w:rsidRDefault="000653C1" w:rsidP="000653C1">
            <w:r>
              <w:t xml:space="preserve">5.1.2.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preduzeća</w:t>
            </w:r>
            <w:proofErr w:type="spellEnd"/>
            <w:r>
              <w:t xml:space="preserve"> za </w:t>
            </w:r>
            <w:proofErr w:type="spellStart"/>
            <w:r>
              <w:t>posetu</w:t>
            </w:r>
            <w:proofErr w:type="spellEnd"/>
            <w:r>
              <w:t>.</w:t>
            </w:r>
          </w:p>
          <w:p w14:paraId="75C52222" w14:textId="77777777" w:rsidR="000653C1" w:rsidRDefault="000653C1" w:rsidP="000653C1">
            <w:r>
              <w:t xml:space="preserve">5.1.3. </w:t>
            </w:r>
            <w:proofErr w:type="spellStart"/>
            <w:r>
              <w:t>Koordinisana</w:t>
            </w:r>
            <w:proofErr w:type="spellEnd"/>
            <w:r>
              <w:t xml:space="preserve"> </w:t>
            </w:r>
            <w:proofErr w:type="spellStart"/>
            <w:r>
              <w:t>podrška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poseta</w:t>
            </w:r>
            <w:proofErr w:type="spellEnd"/>
            <w:r>
              <w:t>.</w:t>
            </w:r>
          </w:p>
          <w:p w14:paraId="26BB733B" w14:textId="77777777" w:rsidR="000653C1" w:rsidRDefault="000653C1" w:rsidP="000653C1">
            <w:r>
              <w:t xml:space="preserve">5.1.4. </w:t>
            </w:r>
            <w:proofErr w:type="spellStart"/>
            <w:r>
              <w:t>Planiranje</w:t>
            </w:r>
            <w:proofErr w:type="spellEnd"/>
            <w:r>
              <w:t xml:space="preserve"> </w:t>
            </w:r>
            <w:proofErr w:type="spellStart"/>
            <w:r>
              <w:t>trajanja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>.</w:t>
            </w:r>
          </w:p>
          <w:p w14:paraId="00406219" w14:textId="77777777" w:rsidR="000653C1" w:rsidRDefault="000653C1" w:rsidP="000653C1"/>
          <w:p w14:paraId="41000D62" w14:textId="77777777" w:rsidR="000653C1" w:rsidRDefault="000653C1" w:rsidP="000653C1">
            <w:r>
              <w:t xml:space="preserve">5.2.1. </w:t>
            </w:r>
            <w:proofErr w:type="spellStart"/>
            <w:r>
              <w:t>Realizovane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 xml:space="preserve"> </w:t>
            </w:r>
            <w:proofErr w:type="spellStart"/>
            <w:r>
              <w:t>preduzećima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primenom</w:t>
            </w:r>
            <w:proofErr w:type="spellEnd"/>
            <w:r>
              <w:t xml:space="preserve"> </w:t>
            </w:r>
            <w:proofErr w:type="spellStart"/>
            <w:r>
              <w:t>tehnologija</w:t>
            </w:r>
            <w:proofErr w:type="spellEnd"/>
            <w:r>
              <w:t xml:space="preserve"> (Blockchain, AI, DevOps).</w:t>
            </w:r>
          </w:p>
          <w:p w14:paraId="3A0E3A33" w14:textId="77777777" w:rsidR="000653C1" w:rsidRDefault="000653C1" w:rsidP="000653C1">
            <w:r>
              <w:t xml:space="preserve">5.2.2. </w:t>
            </w:r>
            <w:proofErr w:type="spellStart"/>
            <w:r>
              <w:t>Sprovedeni</w:t>
            </w:r>
            <w:proofErr w:type="spellEnd"/>
            <w:r>
              <w:t xml:space="preserve"> </w:t>
            </w:r>
            <w:proofErr w:type="spellStart"/>
            <w:r>
              <w:t>susreti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stručnjacima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razgovori</w:t>
            </w:r>
            <w:proofErr w:type="spellEnd"/>
            <w:r>
              <w:t xml:space="preserve"> o </w:t>
            </w:r>
            <w:proofErr w:type="spellStart"/>
            <w:r>
              <w:t>projektima</w:t>
            </w:r>
            <w:proofErr w:type="spellEnd"/>
            <w:r>
              <w:t>.</w:t>
            </w:r>
          </w:p>
          <w:p w14:paraId="4EDB9756" w14:textId="77777777" w:rsidR="000653C1" w:rsidRDefault="000653C1" w:rsidP="000653C1">
            <w:r>
              <w:t xml:space="preserve">5.3.1.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radionice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>.</w:t>
            </w:r>
          </w:p>
          <w:p w14:paraId="59498BCB" w14:textId="77777777" w:rsidR="000653C1" w:rsidRDefault="000653C1" w:rsidP="000653C1">
            <w:r>
              <w:t xml:space="preserve">5.3.2.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vežbe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studije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>.</w:t>
            </w:r>
          </w:p>
          <w:p w14:paraId="7584C482" w14:textId="77777777" w:rsidR="000653C1" w:rsidRDefault="000653C1" w:rsidP="000653C1"/>
          <w:p w14:paraId="0173A04C" w14:textId="77777777" w:rsidR="000653C1" w:rsidRDefault="000653C1" w:rsidP="000653C1">
            <w:r>
              <w:t xml:space="preserve">5.4.1.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mentorima</w:t>
            </w:r>
            <w:proofErr w:type="spellEnd"/>
            <w:r>
              <w:t xml:space="preserve"> za </w:t>
            </w:r>
            <w:proofErr w:type="spellStart"/>
            <w:r>
              <w:t>podršku</w:t>
            </w:r>
            <w:proofErr w:type="spellEnd"/>
            <w:r>
              <w:t>.</w:t>
            </w:r>
          </w:p>
          <w:p w14:paraId="4BD93AD5" w14:textId="77777777" w:rsidR="000653C1" w:rsidRDefault="000653C1" w:rsidP="000653C1">
            <w:r>
              <w:t xml:space="preserve">5.4.2. </w:t>
            </w:r>
            <w:proofErr w:type="spellStart"/>
            <w:r>
              <w:t>Sprovedene</w:t>
            </w:r>
            <w:proofErr w:type="spellEnd"/>
            <w:r>
              <w:t xml:space="preserve"> </w:t>
            </w:r>
            <w:proofErr w:type="spellStart"/>
            <w:r>
              <w:t>individualne</w:t>
            </w:r>
            <w:proofErr w:type="spellEnd"/>
            <w:r>
              <w:t xml:space="preserve"> </w:t>
            </w:r>
            <w:proofErr w:type="spellStart"/>
            <w:r>
              <w:t>mentorske</w:t>
            </w:r>
            <w:proofErr w:type="spellEnd"/>
            <w:r>
              <w:t xml:space="preserve"> </w:t>
            </w:r>
            <w:proofErr w:type="spellStart"/>
            <w:r>
              <w:t>sesije</w:t>
            </w:r>
            <w:proofErr w:type="spellEnd"/>
            <w:r>
              <w:t>.</w:t>
            </w:r>
          </w:p>
          <w:p w14:paraId="67B2D232" w14:textId="77777777" w:rsidR="000653C1" w:rsidRDefault="000653C1" w:rsidP="000653C1"/>
          <w:p w14:paraId="5236C525" w14:textId="77777777" w:rsidR="000653C1" w:rsidRDefault="000653C1" w:rsidP="000653C1">
            <w:r>
              <w:t xml:space="preserve">5.5.1. </w:t>
            </w:r>
            <w:proofErr w:type="spellStart"/>
            <w:r>
              <w:t>Pripremljen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naučenim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zaključcima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>.</w:t>
            </w:r>
          </w:p>
          <w:p w14:paraId="1A35F562" w14:textId="77777777" w:rsidR="000653C1" w:rsidRDefault="000653C1" w:rsidP="000653C1"/>
          <w:p w14:paraId="23137B6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6. </w:t>
            </w:r>
            <w:r w:rsidRPr="00A91D89">
              <w:rPr>
                <w:b/>
                <w:bCs/>
                <w:lang w:val="sr-Latn-RS"/>
              </w:rPr>
              <w:t>Formira</w:t>
            </w:r>
            <w:r>
              <w:rPr>
                <w:b/>
                <w:bCs/>
                <w:lang w:val="sr-Latn-RS"/>
              </w:rPr>
              <w:t xml:space="preserve">ni </w:t>
            </w:r>
            <w:r w:rsidRPr="00A91D89">
              <w:rPr>
                <w:b/>
                <w:bCs/>
                <w:lang w:val="sr-Latn-RS"/>
              </w:rPr>
              <w:t>centra za saradnju</w:t>
            </w:r>
          </w:p>
          <w:p w14:paraId="3D711CB8" w14:textId="77777777" w:rsidR="000653C1" w:rsidRDefault="000653C1" w:rsidP="000653C1">
            <w:r>
              <w:t xml:space="preserve">6.1. </w:t>
            </w:r>
            <w:proofErr w:type="spellStart"/>
            <w:r>
              <w:t>Ostvarena</w:t>
            </w:r>
            <w:proofErr w:type="spellEnd"/>
            <w:r>
              <w:t xml:space="preserve"> </w:t>
            </w:r>
            <w:proofErr w:type="spellStart"/>
            <w:r>
              <w:t>partnerstva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univerziteta</w:t>
            </w:r>
            <w:proofErr w:type="spellEnd"/>
            <w:r>
              <w:t>.</w:t>
            </w:r>
          </w:p>
          <w:p w14:paraId="37678893" w14:textId="77777777" w:rsidR="000653C1" w:rsidRDefault="000653C1" w:rsidP="000653C1">
            <w:r>
              <w:t xml:space="preserve">6.2. </w:t>
            </w:r>
            <w:proofErr w:type="spellStart"/>
            <w:r>
              <w:t>Definisani</w:t>
            </w:r>
            <w:proofErr w:type="spellEnd"/>
            <w:r>
              <w:t xml:space="preserve"> </w:t>
            </w:r>
            <w:proofErr w:type="spellStart"/>
            <w:r>
              <w:t>ciljevi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 xml:space="preserve"> za </w:t>
            </w:r>
            <w:proofErr w:type="spellStart"/>
            <w:r>
              <w:t>saradnju</w:t>
            </w:r>
            <w:proofErr w:type="spellEnd"/>
            <w:r>
              <w:t>.</w:t>
            </w:r>
          </w:p>
          <w:p w14:paraId="19EF3F0E" w14:textId="77777777" w:rsidR="000653C1" w:rsidRDefault="000653C1" w:rsidP="000653C1">
            <w:r>
              <w:lastRenderedPageBreak/>
              <w:t xml:space="preserve">6.3. </w:t>
            </w:r>
            <w:proofErr w:type="spellStart"/>
            <w:r>
              <w:t>Organizovane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uloge</w:t>
            </w:r>
            <w:proofErr w:type="spellEnd"/>
            <w:r>
              <w:t>.</w:t>
            </w:r>
          </w:p>
          <w:p w14:paraId="0A52B2CA" w14:textId="77777777" w:rsidR="000653C1" w:rsidRDefault="000653C1" w:rsidP="000653C1">
            <w:r>
              <w:t xml:space="preserve">6.4. </w:t>
            </w:r>
            <w:proofErr w:type="spellStart"/>
            <w:r>
              <w:t>Obezbeđeni</w:t>
            </w:r>
            <w:proofErr w:type="spellEnd"/>
            <w:r>
              <w:t xml:space="preserve"> </w:t>
            </w:r>
            <w:proofErr w:type="spellStart"/>
            <w:r>
              <w:t>potrebni</w:t>
            </w:r>
            <w:proofErr w:type="spellEnd"/>
            <w:r>
              <w:t xml:space="preserve"> </w:t>
            </w:r>
            <w:proofErr w:type="spellStart"/>
            <w:r>
              <w:t>resursi</w:t>
            </w:r>
            <w:proofErr w:type="spellEnd"/>
            <w:r>
              <w:t xml:space="preserve"> za </w:t>
            </w:r>
            <w:proofErr w:type="spellStart"/>
            <w:r>
              <w:t>centar</w:t>
            </w:r>
            <w:proofErr w:type="spellEnd"/>
            <w:r>
              <w:t>.</w:t>
            </w:r>
          </w:p>
          <w:p w14:paraId="21A1936D" w14:textId="77777777" w:rsidR="000653C1" w:rsidRDefault="000653C1" w:rsidP="000653C1">
            <w:r>
              <w:t xml:space="preserve">6.5. </w:t>
            </w:r>
            <w:proofErr w:type="spellStart"/>
            <w:r>
              <w:t>Planirani</w:t>
            </w:r>
            <w:proofErr w:type="spellEnd"/>
            <w:r>
              <w:t xml:space="preserve"> </w:t>
            </w:r>
            <w:proofErr w:type="spellStart"/>
            <w:r>
              <w:t>zajednički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>.</w:t>
            </w:r>
          </w:p>
          <w:p w14:paraId="4EA17E3C" w14:textId="77777777" w:rsidR="000653C1" w:rsidRDefault="000653C1" w:rsidP="000653C1"/>
          <w:p w14:paraId="2474A222" w14:textId="77777777" w:rsidR="000653C1" w:rsidRPr="00560C56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7. </w:t>
            </w:r>
            <w:r w:rsidRPr="00A91D89">
              <w:rPr>
                <w:b/>
                <w:bCs/>
                <w:lang w:val="sr-Latn-RS"/>
              </w:rPr>
              <w:t>Priprem</w:t>
            </w:r>
            <w:r>
              <w:rPr>
                <w:b/>
                <w:bCs/>
                <w:lang w:val="sr-Latn-RS"/>
              </w:rPr>
              <w:t>a</w:t>
            </w:r>
            <w:r w:rsidRPr="00A91D89">
              <w:rPr>
                <w:b/>
                <w:bCs/>
                <w:lang w:val="sr-Latn-RS"/>
              </w:rPr>
              <w:t xml:space="preserve"> za praksu</w:t>
            </w:r>
            <w:r>
              <w:rPr>
                <w:b/>
                <w:bCs/>
                <w:lang w:val="sr-Latn-RS"/>
              </w:rPr>
              <w:t xml:space="preserve"> izvršena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297CC021" w14:textId="77777777" w:rsidR="000653C1" w:rsidRDefault="000653C1" w:rsidP="000653C1">
            <w:r>
              <w:t xml:space="preserve">7.1.1.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1E37A4C" w14:textId="77777777" w:rsidR="000653C1" w:rsidRDefault="000653C1" w:rsidP="000653C1">
            <w:r>
              <w:t xml:space="preserve">7.1.2.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ED773F2" w14:textId="77777777" w:rsidR="000653C1" w:rsidRDefault="000653C1" w:rsidP="000653C1">
            <w:r>
              <w:t xml:space="preserve">7.1.3. </w:t>
            </w:r>
            <w:proofErr w:type="spellStart"/>
            <w:r>
              <w:t>Identifikovane</w:t>
            </w:r>
            <w:proofErr w:type="spellEnd"/>
            <w:r>
              <w:t xml:space="preserve"> </w:t>
            </w:r>
            <w:proofErr w:type="spellStart"/>
            <w:r>
              <w:t>specifične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2A880FEA" w14:textId="77777777" w:rsidR="000653C1" w:rsidRDefault="000653C1" w:rsidP="000653C1"/>
          <w:p w14:paraId="40D7475E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</w:t>
            </w:r>
            <w:r>
              <w:rPr>
                <w:b/>
                <w:bCs/>
                <w:lang w:val="sr-Latn-RS"/>
              </w:rPr>
              <w:t>eni</w:t>
            </w:r>
            <w:r w:rsidRPr="00A91D89">
              <w:rPr>
                <w:b/>
                <w:bCs/>
                <w:lang w:val="sr-Latn-RS"/>
              </w:rPr>
              <w:t xml:space="preserve"> mentor</w:t>
            </w:r>
            <w:r>
              <w:rPr>
                <w:b/>
                <w:bCs/>
                <w:lang w:val="sr-Latn-RS"/>
              </w:rPr>
              <w:t>i</w:t>
            </w:r>
            <w:r w:rsidRPr="00A91D89">
              <w:rPr>
                <w:b/>
                <w:bCs/>
                <w:lang w:val="sr-Latn-RS"/>
              </w:rPr>
              <w:t>:</w:t>
            </w:r>
          </w:p>
          <w:p w14:paraId="1DD9C64E" w14:textId="77777777" w:rsidR="000653C1" w:rsidRDefault="000653C1" w:rsidP="000653C1">
            <w:r>
              <w:t xml:space="preserve">7.2.1.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46995A0E" w14:textId="77777777" w:rsidR="000653C1" w:rsidRDefault="000653C1" w:rsidP="000653C1">
            <w:r>
              <w:t xml:space="preserve">7.2.2.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4209C03" w14:textId="77777777" w:rsidR="000653C1" w:rsidRDefault="000653C1" w:rsidP="000653C1">
            <w:r>
              <w:t xml:space="preserve">7.2.3.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mentori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20DD928" w14:textId="77777777" w:rsidR="000653C1" w:rsidRDefault="000653C1" w:rsidP="000653C1"/>
          <w:p w14:paraId="1850CAF8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</w:t>
            </w:r>
            <w:r>
              <w:rPr>
                <w:b/>
                <w:bCs/>
                <w:lang w:val="sr-Latn-RS"/>
              </w:rPr>
              <w:t>ovana</w:t>
            </w:r>
            <w:r w:rsidRPr="002215A2">
              <w:rPr>
                <w:b/>
                <w:bCs/>
                <w:lang w:val="sr-Latn-RS"/>
              </w:rPr>
              <w:t xml:space="preserve"> stručn</w:t>
            </w:r>
            <w:r>
              <w:rPr>
                <w:b/>
                <w:bCs/>
                <w:lang w:val="sr-Latn-RS"/>
              </w:rPr>
              <w:t xml:space="preserve">a </w:t>
            </w:r>
            <w:r w:rsidRPr="002215A2">
              <w:rPr>
                <w:b/>
                <w:bCs/>
                <w:lang w:val="sr-Latn-RS"/>
              </w:rPr>
              <w:t>praks</w:t>
            </w:r>
            <w:r>
              <w:rPr>
                <w:b/>
                <w:bCs/>
                <w:lang w:val="sr-Latn-RS"/>
              </w:rPr>
              <w:t>a</w:t>
            </w:r>
            <w:r w:rsidRPr="002215A2">
              <w:rPr>
                <w:b/>
                <w:bCs/>
                <w:lang w:val="sr-Latn-RS"/>
              </w:rPr>
              <w:t>:</w:t>
            </w:r>
          </w:p>
          <w:p w14:paraId="6E87543F" w14:textId="77777777" w:rsidR="000653C1" w:rsidRDefault="000653C1" w:rsidP="000653C1">
            <w:r>
              <w:t xml:space="preserve">7.3.1.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8B7F204" w14:textId="77777777" w:rsidR="000653C1" w:rsidRDefault="000653C1" w:rsidP="000653C1">
            <w:r>
              <w:t xml:space="preserve">7.3.2.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3CC6A7B" w14:textId="77777777" w:rsidR="000653C1" w:rsidRDefault="000653C1" w:rsidP="000653C1">
            <w:r>
              <w:t xml:space="preserve">7.3.3. </w:t>
            </w:r>
            <w:proofErr w:type="spellStart"/>
            <w:r>
              <w:t>Organizovana</w:t>
            </w:r>
            <w:proofErr w:type="spellEnd"/>
            <w:r>
              <w:t xml:space="preserve"> </w:t>
            </w:r>
            <w:proofErr w:type="spellStart"/>
            <w:r>
              <w:t>logistika</w:t>
            </w:r>
            <w:proofErr w:type="spellEnd"/>
            <w:r>
              <w:t xml:space="preserve"> </w:t>
            </w:r>
            <w:proofErr w:type="spellStart"/>
            <w:r>
              <w:t>dolaska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41DC127" w14:textId="77777777" w:rsidR="000653C1" w:rsidRDefault="000653C1" w:rsidP="000653C1"/>
          <w:p w14:paraId="3487F885" w14:textId="77777777" w:rsidR="000653C1" w:rsidRDefault="000653C1" w:rsidP="000653C1">
            <w:r>
              <w:t xml:space="preserve">7.4.1.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F55C9D3" w14:textId="77777777" w:rsidR="000653C1" w:rsidRDefault="000653C1" w:rsidP="000653C1">
            <w:r>
              <w:t xml:space="preserve">7.4.2.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792C96BD" w14:textId="77777777" w:rsidR="000653C1" w:rsidRDefault="000653C1" w:rsidP="000653C1">
            <w:r>
              <w:t xml:space="preserve">7.4.3.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za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3E9FD0DD" w14:textId="77777777" w:rsidR="000653C1" w:rsidRDefault="000653C1" w:rsidP="000653C1"/>
          <w:p w14:paraId="141C8009" w14:textId="77777777" w:rsidR="000653C1" w:rsidRPr="00123290" w:rsidRDefault="000653C1" w:rsidP="000653C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Izvšen p</w:t>
            </w:r>
            <w:r w:rsidRPr="00A91D89">
              <w:rPr>
                <w:b/>
                <w:bCs/>
                <w:lang w:val="sr-Latn-RS"/>
              </w:rPr>
              <w:t>raktični rad:</w:t>
            </w:r>
          </w:p>
          <w:p w14:paraId="24689344" w14:textId="77777777" w:rsidR="000653C1" w:rsidRDefault="000653C1" w:rsidP="000653C1">
            <w:r>
              <w:t xml:space="preserve">7.5.1.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5AE661CE" w14:textId="77777777" w:rsidR="000653C1" w:rsidRDefault="000653C1" w:rsidP="000653C1">
            <w:r>
              <w:lastRenderedPageBreak/>
              <w:t xml:space="preserve">7.5.2.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430E53" w14:textId="77777777" w:rsidR="000653C1" w:rsidRDefault="000653C1" w:rsidP="000653C1">
            <w:r>
              <w:t xml:space="preserve">7.5.3. </w:t>
            </w:r>
            <w:proofErr w:type="spellStart"/>
            <w:r>
              <w:t>Realizovani</w:t>
            </w:r>
            <w:proofErr w:type="spellEnd"/>
            <w:r>
              <w:t xml:space="preserve"> </w:t>
            </w:r>
            <w:proofErr w:type="spellStart"/>
            <w:r>
              <w:t>praktični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4E8974F9" w14:textId="77777777" w:rsidR="000653C1" w:rsidRDefault="000653C1" w:rsidP="000653C1"/>
          <w:p w14:paraId="0A5940BD" w14:textId="77777777" w:rsidR="000653C1" w:rsidRDefault="000653C1" w:rsidP="000653C1">
            <w:r>
              <w:t xml:space="preserve">7.6.1.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1D1542B1" w14:textId="77777777" w:rsidR="000653C1" w:rsidRDefault="000653C1" w:rsidP="000653C1">
            <w:r>
              <w:t xml:space="preserve">7.6.2.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53AC4456" w14:textId="77777777" w:rsidR="000653C1" w:rsidRDefault="000653C1" w:rsidP="000653C1">
            <w:r>
              <w:t xml:space="preserve">7.6.3. </w:t>
            </w:r>
            <w:proofErr w:type="spellStart"/>
            <w:r>
              <w:t>Praćen</w:t>
            </w:r>
            <w:proofErr w:type="spellEnd"/>
            <w:r>
              <w:t xml:space="preserve"> </w:t>
            </w:r>
            <w:proofErr w:type="spellStart"/>
            <w:r>
              <w:t>napredak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12C66E63" w14:textId="77777777" w:rsidR="000653C1" w:rsidRDefault="000653C1" w:rsidP="000653C1"/>
          <w:p w14:paraId="618588F4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5AE3F34C" w14:textId="77777777" w:rsidR="000653C1" w:rsidRDefault="000653C1" w:rsidP="000653C1">
            <w:r>
              <w:t xml:space="preserve">7.7.1.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75F991B5" w14:textId="77777777" w:rsidR="000653C1" w:rsidRDefault="000653C1" w:rsidP="000653C1">
            <w:r>
              <w:t xml:space="preserve">7.7.2.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257CA90" w14:textId="77777777" w:rsidR="000653C1" w:rsidRDefault="000653C1" w:rsidP="000653C1">
            <w:r>
              <w:t xml:space="preserve">7.7.3.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evaluacija</w:t>
            </w:r>
            <w:proofErr w:type="spellEnd"/>
            <w:r>
              <w:t xml:space="preserve"> </w:t>
            </w:r>
            <w:proofErr w:type="spellStart"/>
            <w:r>
              <w:t>performansi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7D02A8E3" w14:textId="77777777" w:rsidR="000653C1" w:rsidRDefault="000653C1" w:rsidP="000653C1"/>
          <w:p w14:paraId="6A15FD9B" w14:textId="77777777" w:rsidR="000653C1" w:rsidRPr="00123290" w:rsidRDefault="000653C1" w:rsidP="000653C1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68AF1EDD" w14:textId="77777777" w:rsidR="000653C1" w:rsidRDefault="000653C1" w:rsidP="000653C1">
            <w:r>
              <w:t xml:space="preserve">7.8.1.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213FF248" w14:textId="77777777" w:rsidR="000653C1" w:rsidRDefault="000653C1" w:rsidP="000653C1">
            <w:r>
              <w:t xml:space="preserve">7.8.2.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2D3E8082" w14:textId="77777777" w:rsidR="000653C1" w:rsidRDefault="000653C1" w:rsidP="000653C1">
            <w:r>
              <w:t xml:space="preserve">7.8.3. </w:t>
            </w:r>
            <w:proofErr w:type="spellStart"/>
            <w:r>
              <w:t>Dodeljeni</w:t>
            </w:r>
            <w:proofErr w:type="spellEnd"/>
            <w:r>
              <w:t xml:space="preserve"> </w:t>
            </w:r>
            <w:proofErr w:type="spellStart"/>
            <w:r>
              <w:t>sertifikati</w:t>
            </w:r>
            <w:proofErr w:type="spellEnd"/>
            <w:r>
              <w:t>/</w:t>
            </w:r>
            <w:proofErr w:type="spellStart"/>
            <w:r>
              <w:t>priznanja</w:t>
            </w:r>
            <w:proofErr w:type="spellEnd"/>
            <w:r>
              <w:t xml:space="preserve"> za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završenu</w:t>
            </w:r>
            <w:proofErr w:type="spellEnd"/>
            <w:r>
              <w:t xml:space="preserve"> </w:t>
            </w:r>
            <w:proofErr w:type="spellStart"/>
            <w:r>
              <w:t>praksu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1D4D896" w14:textId="77777777" w:rsidR="000653C1" w:rsidRDefault="000653C1" w:rsidP="000653C1"/>
          <w:p w14:paraId="6D85D8C4" w14:textId="77777777" w:rsidR="000653C1" w:rsidRPr="00123290" w:rsidRDefault="000653C1" w:rsidP="000653C1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42D9D515" w14:textId="77777777" w:rsidR="000653C1" w:rsidRDefault="000653C1" w:rsidP="000653C1">
            <w:r>
              <w:t xml:space="preserve">7.9.1.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DevOps.</w:t>
            </w:r>
          </w:p>
          <w:p w14:paraId="39D06677" w14:textId="77777777" w:rsidR="000653C1" w:rsidRDefault="000653C1" w:rsidP="000653C1">
            <w:r>
              <w:t xml:space="preserve">7.9.2.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Blockchaina</w:t>
            </w:r>
            <w:proofErr w:type="spellEnd"/>
            <w:r>
              <w:t>.</w:t>
            </w:r>
          </w:p>
          <w:p w14:paraId="0AF7A2EC" w14:textId="77777777" w:rsidR="000653C1" w:rsidRDefault="000653C1" w:rsidP="000653C1">
            <w:r>
              <w:t xml:space="preserve">7.9.3. </w:t>
            </w:r>
            <w:proofErr w:type="spellStart"/>
            <w:r>
              <w:t>Pružene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AI.</w:t>
            </w:r>
          </w:p>
          <w:p w14:paraId="5931FA58" w14:textId="77777777" w:rsidR="000653C1" w:rsidRDefault="000653C1" w:rsidP="000653C1"/>
          <w:p w14:paraId="6D5DEE2A" w14:textId="77777777" w:rsidR="000653C1" w:rsidRPr="00123290" w:rsidRDefault="000653C1" w:rsidP="000653C1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 xml:space="preserve">8.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4786A630" w14:textId="77777777" w:rsidR="000653C1" w:rsidRDefault="000653C1" w:rsidP="000653C1">
            <w:r>
              <w:t xml:space="preserve">8.1. </w:t>
            </w:r>
            <w:proofErr w:type="spellStart"/>
            <w:r>
              <w:t>Reklamirana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medija</w:t>
            </w:r>
            <w:proofErr w:type="spellEnd"/>
            <w:r>
              <w:t>.</w:t>
            </w:r>
          </w:p>
          <w:p w14:paraId="13A24CB1" w14:textId="77777777" w:rsidR="000653C1" w:rsidRDefault="000653C1" w:rsidP="000653C1">
            <w:r>
              <w:lastRenderedPageBreak/>
              <w:t xml:space="preserve">8.2. </w:t>
            </w:r>
            <w:proofErr w:type="spellStart"/>
            <w:r>
              <w:t>Promovisana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društvenih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  <w:p w14:paraId="5464E031" w14:textId="77777777" w:rsidR="000653C1" w:rsidRDefault="000653C1" w:rsidP="000653C1">
            <w:r>
              <w:t xml:space="preserve">8.3. </w:t>
            </w:r>
            <w:proofErr w:type="spellStart"/>
            <w:r>
              <w:t>Izvršena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internet </w:t>
            </w:r>
            <w:proofErr w:type="spellStart"/>
            <w:r>
              <w:t>reklama</w:t>
            </w:r>
            <w:proofErr w:type="spellEnd"/>
            <w:r>
              <w:t>.</w:t>
            </w:r>
          </w:p>
          <w:p w14:paraId="3CF992FD" w14:textId="77777777" w:rsidR="000653C1" w:rsidRDefault="000653C1" w:rsidP="000653C1"/>
          <w:p w14:paraId="4D88CFEC" w14:textId="77777777" w:rsidR="000653C1" w:rsidRPr="00123290" w:rsidRDefault="000653C1" w:rsidP="000653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9. </w:t>
            </w:r>
            <w:proofErr w:type="spellStart"/>
            <w:r>
              <w:rPr>
                <w:b/>
                <w:bCs/>
              </w:rPr>
              <w:t>Upravljanje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projektom</w:t>
            </w:r>
            <w:proofErr w:type="spellEnd"/>
          </w:p>
          <w:p w14:paraId="149D6CAD" w14:textId="77777777" w:rsidR="000653C1" w:rsidRDefault="000653C1" w:rsidP="000653C1">
            <w:r>
              <w:t xml:space="preserve">9.1. </w:t>
            </w:r>
            <w:proofErr w:type="spellStart"/>
            <w:r>
              <w:t>Održan</w:t>
            </w:r>
            <w:proofErr w:type="spellEnd"/>
            <w:r>
              <w:t xml:space="preserve"> </w:t>
            </w:r>
            <w:proofErr w:type="spellStart"/>
            <w:r>
              <w:t>sastanak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upravnim</w:t>
            </w:r>
            <w:proofErr w:type="spellEnd"/>
            <w:r>
              <w:t xml:space="preserve"> </w:t>
            </w:r>
            <w:proofErr w:type="spellStart"/>
            <w:r>
              <w:t>odborom</w:t>
            </w:r>
            <w:proofErr w:type="spellEnd"/>
            <w:r>
              <w:t>.</w:t>
            </w:r>
          </w:p>
          <w:p w14:paraId="765ED773" w14:textId="77777777" w:rsidR="000653C1" w:rsidRDefault="000653C1" w:rsidP="000653C1">
            <w:r>
              <w:t xml:space="preserve">9.2. </w:t>
            </w:r>
            <w:proofErr w:type="spellStart"/>
            <w:r>
              <w:t>Sprovedeno</w:t>
            </w:r>
            <w:proofErr w:type="spellEnd"/>
            <w:r>
              <w:t xml:space="preserve"> </w:t>
            </w:r>
            <w:proofErr w:type="spellStart"/>
            <w:r>
              <w:t>sveukupno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projektom</w:t>
            </w:r>
            <w:proofErr w:type="spellEnd"/>
            <w:r>
              <w:t>.</w:t>
            </w:r>
          </w:p>
          <w:p w14:paraId="456E0676" w14:textId="77777777" w:rsidR="00FF2816" w:rsidRDefault="000653C1" w:rsidP="000653C1">
            <w:pPr>
              <w:pStyle w:val="Title"/>
              <w:jc w:val="left"/>
              <w:rPr>
                <w:b w:val="0"/>
                <w:bCs/>
              </w:rPr>
            </w:pPr>
            <w:r>
              <w:t xml:space="preserve">9.3. </w:t>
            </w:r>
            <w:proofErr w:type="spellStart"/>
            <w:r w:rsidRPr="000653C1">
              <w:rPr>
                <w:b w:val="0"/>
                <w:bCs/>
              </w:rPr>
              <w:t>Sprovedeno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lokalno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upravljanje</w:t>
            </w:r>
            <w:proofErr w:type="spellEnd"/>
            <w:r w:rsidRPr="000653C1">
              <w:rPr>
                <w:b w:val="0"/>
                <w:bCs/>
              </w:rPr>
              <w:t xml:space="preserve"> </w:t>
            </w:r>
            <w:proofErr w:type="spellStart"/>
            <w:r w:rsidRPr="000653C1">
              <w:rPr>
                <w:b w:val="0"/>
                <w:bCs/>
              </w:rPr>
              <w:t>projektom</w:t>
            </w:r>
            <w:proofErr w:type="spellEnd"/>
            <w:r w:rsidRPr="000653C1">
              <w:rPr>
                <w:b w:val="0"/>
                <w:bCs/>
              </w:rPr>
              <w:t>.</w:t>
            </w:r>
          </w:p>
          <w:p w14:paraId="1DA949A1" w14:textId="2F7C563B" w:rsidR="000653C1" w:rsidRPr="00CF120D" w:rsidRDefault="000653C1" w:rsidP="000653C1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1E3DB8" w:rsidRDefault="00F8503A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68FECA23" w14:textId="77777777" w:rsidR="006A2E97" w:rsidRPr="001E3DB8" w:rsidRDefault="00F8503A" w:rsidP="003154CB">
            <w:pPr>
              <w:rPr>
                <w:rFonts w:cs="Arial"/>
                <w:szCs w:val="18"/>
                <w:lang w:val="fr-FR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 w:rsidRPr="001E3DB8">
              <w:rPr>
                <w:rFonts w:cs="Arial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Koji </w:t>
            </w:r>
            <w:r w:rsidR="005B230E" w:rsidRPr="001E3DB8">
              <w:rPr>
                <w:rFonts w:cs="Arial"/>
                <w:noProof/>
                <w:szCs w:val="18"/>
                <w:lang w:val="fr-FR"/>
              </w:rPr>
              <w:t>vanjski</w:t>
            </w:r>
            <w:r w:rsidR="006A2E97" w:rsidRPr="001E3DB8">
              <w:rPr>
                <w:rFonts w:cs="Arial"/>
                <w:noProof/>
                <w:szCs w:val="18"/>
                <w:lang w:val="fr-FR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1E3DB8" w:rsidRDefault="006A2E97" w:rsidP="003154CB">
            <w:pPr>
              <w:rPr>
                <w:szCs w:val="18"/>
                <w:lang w:val="fr-FR"/>
              </w:rPr>
            </w:pPr>
          </w:p>
        </w:tc>
      </w:tr>
      <w:tr w:rsidR="006A2E97" w:rsidRPr="001E3DB8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AB99758" w14:textId="0C8C3E69" w:rsidR="00812893" w:rsidRDefault="00D02580" w:rsidP="00777F8D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812893" w:rsidRPr="00812893">
              <w:rPr>
                <w:lang w:val="sr-Latn-RS"/>
              </w:rPr>
              <w:t>Analiza kapaciteta partnerskih organizacija</w:t>
            </w:r>
            <w:r w:rsidR="00812893">
              <w:rPr>
                <w:lang w:val="sr-Latn-RS"/>
              </w:rPr>
              <w:t xml:space="preserve"> za Blockchain</w:t>
            </w:r>
          </w:p>
          <w:p w14:paraId="16EDCB7D" w14:textId="2FF9FEA3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 w:rsidRPr="00812893">
              <w:rPr>
                <w:lang w:val="sr-Latn-RS"/>
              </w:rPr>
              <w:t>Intervjui i ankete o organizacionim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3BA43E25" w14:textId="464D2D52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7FEADB82" w:rsidR="006F1A19" w:rsidRDefault="00777F8D" w:rsidP="00777F8D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6F1A19">
              <w:rPr>
                <w:b/>
                <w:bCs/>
                <w:lang w:val="sr-Latn-RS"/>
              </w:rPr>
              <w:t>1.</w:t>
            </w:r>
            <w:r w:rsidR="00812893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="00812893">
              <w:rPr>
                <w:lang w:val="sr-Latn-RS"/>
              </w:rPr>
              <w:t>Izveštaj</w:t>
            </w:r>
            <w:r w:rsidR="00812893" w:rsidRPr="00812893">
              <w:rPr>
                <w:lang w:val="sr-Latn-RS"/>
              </w:rPr>
              <w:t xml:space="preserve"> o kapacitetima</w:t>
            </w:r>
            <w:r w:rsidR="00812893">
              <w:rPr>
                <w:lang w:val="sr-Latn-RS"/>
              </w:rPr>
              <w:t xml:space="preserve"> za Blockchain</w:t>
            </w:r>
          </w:p>
          <w:p w14:paraId="483BED33" w14:textId="77777777" w:rsidR="00A91D89" w:rsidRDefault="00A91D89" w:rsidP="00777F8D">
            <w:pPr>
              <w:rPr>
                <w:b/>
                <w:bCs/>
                <w:lang w:val="sr-Latn-RS"/>
              </w:rPr>
            </w:pPr>
          </w:p>
          <w:p w14:paraId="1755C088" w14:textId="58A9A7CD" w:rsidR="00812893" w:rsidRDefault="00812893" w:rsidP="00812893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235438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AI</w:t>
            </w:r>
          </w:p>
          <w:p w14:paraId="4FC7EAC3" w14:textId="1F82841E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AI</w:t>
            </w:r>
          </w:p>
          <w:p w14:paraId="43860E03" w14:textId="3BD65FC9" w:rsidR="00812893" w:rsidRPr="00777F8D" w:rsidRDefault="00812893" w:rsidP="00812893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AI</w:t>
            </w:r>
            <w:r w:rsidRPr="00777F8D">
              <w:rPr>
                <w:lang w:val="sr-Latn-RS"/>
              </w:rPr>
              <w:t>.</w:t>
            </w:r>
          </w:p>
          <w:p w14:paraId="08D45465" w14:textId="13F6CA17" w:rsidR="00812893" w:rsidRDefault="00812893" w:rsidP="00812893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 w:rsidR="00235438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AI</w:t>
            </w:r>
          </w:p>
          <w:p w14:paraId="75D5B0F3" w14:textId="77777777" w:rsidR="00812893" w:rsidRDefault="00812893" w:rsidP="00812893">
            <w:pPr>
              <w:rPr>
                <w:b/>
                <w:bCs/>
                <w:lang w:val="sr-Latn-RS"/>
              </w:rPr>
            </w:pPr>
          </w:p>
          <w:p w14:paraId="2289DF58" w14:textId="6F3561AE" w:rsidR="00235438" w:rsidRDefault="00235438" w:rsidP="00235438">
            <w:pPr>
              <w:rPr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812893">
              <w:rPr>
                <w:lang w:val="sr-Latn-RS"/>
              </w:rPr>
              <w:t>Analiza kapaciteta partnerskih organizacija</w:t>
            </w:r>
            <w:r>
              <w:rPr>
                <w:lang w:val="sr-Latn-RS"/>
              </w:rPr>
              <w:t xml:space="preserve"> za DevOps</w:t>
            </w:r>
          </w:p>
          <w:p w14:paraId="1E49F8F4" w14:textId="429BBEA6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812893">
              <w:rPr>
                <w:lang w:val="sr-Latn-RS"/>
              </w:rPr>
              <w:t>Intervjui i ankete o organizacionim kapacitetima</w:t>
            </w:r>
            <w:r>
              <w:rPr>
                <w:lang w:val="sr-Latn-RS"/>
              </w:rPr>
              <w:t xml:space="preserve"> za DevOps</w:t>
            </w:r>
          </w:p>
          <w:p w14:paraId="16E07525" w14:textId="3A601375" w:rsidR="00235438" w:rsidRPr="00777F8D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>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DevOps</w:t>
            </w:r>
            <w:r w:rsidRPr="00777F8D">
              <w:rPr>
                <w:lang w:val="sr-Latn-RS"/>
              </w:rPr>
              <w:t>.</w:t>
            </w:r>
          </w:p>
          <w:p w14:paraId="3BFAD160" w14:textId="7C991774" w:rsidR="00235438" w:rsidRDefault="00235438" w:rsidP="00235438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>
              <w:rPr>
                <w:lang w:val="sr-Latn-RS"/>
              </w:rPr>
              <w:t>Izveštaj</w:t>
            </w:r>
            <w:r w:rsidRPr="00812893">
              <w:rPr>
                <w:lang w:val="sr-Latn-RS"/>
              </w:rPr>
              <w:t xml:space="preserve"> o kapacitetima</w:t>
            </w:r>
            <w:r>
              <w:rPr>
                <w:lang w:val="sr-Latn-RS"/>
              </w:rPr>
              <w:t xml:space="preserve"> za DevOps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AE9787B" w14:textId="77777777" w:rsid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 Studijske posete</w:t>
            </w:r>
          </w:p>
          <w:p w14:paraId="73740A7E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9BFE4A5" w14:textId="5F25D9E3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 Poseta Fakultetu elektrotehnike i računarstva (FER) u </w:t>
            </w:r>
            <w:r w:rsidRPr="00235438">
              <w:rPr>
                <w:b/>
                <w:bCs/>
                <w:lang w:val="sr-Latn-RS"/>
              </w:rPr>
              <w:t>Hrvatskoj</w:t>
            </w:r>
            <w:r w:rsidR="00235438" w:rsidRPr="00235438">
              <w:rPr>
                <w:b/>
                <w:bCs/>
                <w:lang w:val="sr-Latn-RS"/>
              </w:rPr>
              <w:t xml:space="preserve"> -</w:t>
            </w:r>
            <w:r w:rsidR="00235438">
              <w:rPr>
                <w:b/>
                <w:bCs/>
                <w:lang w:val="sr-Latn-RS"/>
              </w:rPr>
              <w:t xml:space="preserve"> AI</w:t>
            </w:r>
          </w:p>
          <w:p w14:paraId="41B35F3D" w14:textId="6D7C849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9598413" w14:textId="79B773C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2.1.2. </w:t>
            </w:r>
            <w:r w:rsidR="00235438" w:rsidRPr="00287908">
              <w:rPr>
                <w:lang w:val="sr-Latn-RS"/>
              </w:rPr>
              <w:t>Organizacija tima za posetu</w:t>
            </w:r>
            <w:r w:rsidR="00235438">
              <w:rPr>
                <w:lang w:val="sr-Latn-RS"/>
              </w:rPr>
              <w:t xml:space="preserve"> </w:t>
            </w:r>
          </w:p>
          <w:p w14:paraId="1BED98EB" w14:textId="0C1A7B1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3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Koordinacija sa FER</w:t>
            </w:r>
          </w:p>
          <w:p w14:paraId="19B36795" w14:textId="06886EF2" w:rsidR="00287908" w:rsidRPr="00287908" w:rsidRDefault="00287908" w:rsidP="0023543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2.1.</w:t>
            </w:r>
            <w:r w:rsidR="00235438">
              <w:rPr>
                <w:b/>
                <w:bCs/>
                <w:lang w:val="sr-Latn-RS"/>
              </w:rPr>
              <w:t>4</w:t>
            </w:r>
            <w:r w:rsidRPr="00287908">
              <w:rPr>
                <w:b/>
                <w:bCs/>
                <w:lang w:val="sr-Latn-RS"/>
              </w:rPr>
              <w:t xml:space="preserve">. </w:t>
            </w:r>
            <w:r w:rsidRPr="00287908">
              <w:rPr>
                <w:lang w:val="sr-Latn-RS"/>
              </w:rPr>
              <w:t>Realizacija posete</w:t>
            </w:r>
          </w:p>
          <w:p w14:paraId="1299744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240DB323" w14:textId="6956F062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2.2. Poseta Station F u Francuskoj</w:t>
            </w:r>
            <w:r w:rsidR="00235438">
              <w:rPr>
                <w:b/>
                <w:bCs/>
                <w:lang w:val="sr-Latn-RS"/>
              </w:rPr>
              <w:t xml:space="preserve"> - Blockchain</w:t>
            </w:r>
          </w:p>
          <w:p w14:paraId="3C9E112B" w14:textId="0F95791D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7057517" w14:textId="0155552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4769BE5C" w14:textId="4BF7F8B8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2.2.3. </w:t>
            </w:r>
            <w:r w:rsidR="00235438" w:rsidRPr="00287908">
              <w:rPr>
                <w:lang w:val="sr-Latn-RS"/>
              </w:rPr>
              <w:t xml:space="preserve">Koordinacija sa </w:t>
            </w:r>
            <w:r w:rsidR="00235438">
              <w:rPr>
                <w:lang w:val="sr-Latn-RS"/>
              </w:rPr>
              <w:t>Station F</w:t>
            </w:r>
          </w:p>
          <w:p w14:paraId="3EB8A271" w14:textId="4EF0B5C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2.2.4. </w:t>
            </w:r>
            <w:r w:rsidR="00235438" w:rsidRPr="00287908">
              <w:rPr>
                <w:lang w:val="sr-Latn-RS"/>
              </w:rPr>
              <w:t>Realizacija posete</w:t>
            </w:r>
          </w:p>
          <w:p w14:paraId="5CCE138B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8D0B1BB" w14:textId="047134E8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 Poseta Sorbonne Univerzitetu u Francuskoj</w:t>
            </w:r>
            <w:r w:rsidR="00235438">
              <w:rPr>
                <w:b/>
                <w:bCs/>
                <w:lang w:val="sr-Latn-RS"/>
              </w:rPr>
              <w:t xml:space="preserve"> - AI</w:t>
            </w:r>
          </w:p>
          <w:p w14:paraId="237AE341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70150389" w14:textId="77777777" w:rsidR="0023543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2.3.2. </w:t>
            </w:r>
            <w:r w:rsidR="00235438" w:rsidRPr="00287908">
              <w:rPr>
                <w:lang w:val="sr-Latn-RS"/>
              </w:rPr>
              <w:t>Organizacija tima za posetu</w:t>
            </w:r>
          </w:p>
          <w:p w14:paraId="56C81321" w14:textId="628FE0D9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2.3.3</w:t>
            </w:r>
            <w:r w:rsidR="00235438">
              <w:rPr>
                <w:b/>
                <w:bCs/>
                <w:lang w:val="sr-Latn-RS"/>
              </w:rPr>
              <w:t>.</w:t>
            </w:r>
            <w:r w:rsidR="00235438" w:rsidRPr="00287908">
              <w:rPr>
                <w:lang w:val="sr-Latn-RS"/>
              </w:rPr>
              <w:t xml:space="preserve"> Koordinacija sa </w:t>
            </w:r>
            <w:r w:rsidR="00235438">
              <w:rPr>
                <w:lang w:val="sr-Latn-RS"/>
              </w:rPr>
              <w:t>Sorbonne</w:t>
            </w:r>
          </w:p>
          <w:p w14:paraId="5492ACD5" w14:textId="198DB3C4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2.3.4.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24A24AC2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011AB299" w14:textId="3DD850A6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>2.4. Poseta Imperial College Londonu u Velikoj Britaniji</w:t>
            </w:r>
            <w:r w:rsidR="00235438">
              <w:rPr>
                <w:b/>
                <w:bCs/>
                <w:lang w:val="sr-Latn-RS"/>
              </w:rPr>
              <w:t xml:space="preserve"> - DevOps</w:t>
            </w:r>
          </w:p>
          <w:p w14:paraId="78423AF2" w14:textId="718D4EEE" w:rsidR="00287908" w:rsidRPr="00026D47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2.4.1. </w:t>
            </w:r>
            <w:r w:rsidR="00235438" w:rsidRPr="00287908">
              <w:rPr>
                <w:lang w:val="sr-Latn-RS"/>
              </w:rPr>
              <w:t>Definisanje ciljeva posete</w:t>
            </w:r>
          </w:p>
          <w:p w14:paraId="1FDC4BEE" w14:textId="01F1588C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2.4.2. </w:t>
            </w:r>
            <w:r w:rsidR="0046174D" w:rsidRPr="00287908">
              <w:rPr>
                <w:lang w:val="sr-Latn-RS"/>
              </w:rPr>
              <w:t>Organizacija tima za posetu</w:t>
            </w:r>
          </w:p>
          <w:p w14:paraId="4E395631" w14:textId="77777777" w:rsidR="007C011B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2.4.3. </w:t>
            </w:r>
            <w:r w:rsidR="007C011B" w:rsidRPr="00287908">
              <w:rPr>
                <w:lang w:val="sr-Latn-RS"/>
              </w:rPr>
              <w:t xml:space="preserve">Koordinacija sa </w:t>
            </w:r>
            <w:r w:rsidR="007C011B">
              <w:rPr>
                <w:lang w:val="sr-Latn-RS"/>
              </w:rPr>
              <w:t>ICL</w:t>
            </w:r>
          </w:p>
          <w:p w14:paraId="481F9B41" w14:textId="7172E62B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2.4.4.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545FCE0C" w14:textId="77777777" w:rsidR="00287908" w:rsidRPr="00287908" w:rsidRDefault="00287908" w:rsidP="00287908">
            <w:pPr>
              <w:rPr>
                <w:b/>
                <w:bCs/>
                <w:lang w:val="sr-Latn-RS"/>
              </w:rPr>
            </w:pPr>
          </w:p>
          <w:p w14:paraId="7A707C45" w14:textId="7D592175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 Poseta </w:t>
            </w:r>
            <w:r w:rsidR="00026D47">
              <w:rPr>
                <w:b/>
                <w:bCs/>
                <w:lang w:val="sr-Latn-RS"/>
              </w:rPr>
              <w:t>I</w:t>
            </w:r>
            <w:r w:rsidRPr="00287908">
              <w:rPr>
                <w:b/>
                <w:bCs/>
                <w:lang w:val="sr-Latn-RS"/>
              </w:rPr>
              <w:t>mec institutu u Belgiji</w:t>
            </w:r>
            <w:r w:rsidR="00026D47">
              <w:rPr>
                <w:b/>
                <w:bCs/>
                <w:lang w:val="sr-Latn-RS"/>
              </w:rPr>
              <w:t xml:space="preserve"> - AI</w:t>
            </w:r>
          </w:p>
          <w:p w14:paraId="485C6212" w14:textId="2F44EAD7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2.5.1. </w:t>
            </w:r>
            <w:r w:rsidR="00026D47" w:rsidRPr="00287908">
              <w:rPr>
                <w:lang w:val="sr-Latn-RS"/>
              </w:rPr>
              <w:t>Definisanje ciljeva posete</w:t>
            </w:r>
          </w:p>
          <w:p w14:paraId="1B2B21E3" w14:textId="005A8B1C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2.5.2. </w:t>
            </w:r>
            <w:r w:rsidR="00026D47" w:rsidRPr="00287908">
              <w:rPr>
                <w:lang w:val="sr-Latn-RS"/>
              </w:rPr>
              <w:t>Organizacija tima za posetu</w:t>
            </w:r>
          </w:p>
          <w:p w14:paraId="60BFB0AB" w14:textId="7455C920" w:rsidR="00287908" w:rsidRPr="00287908" w:rsidRDefault="00287908" w:rsidP="00287908">
            <w:pPr>
              <w:rPr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2.5.3. </w:t>
            </w:r>
            <w:r w:rsidR="00026D47" w:rsidRPr="00287908">
              <w:rPr>
                <w:lang w:val="sr-Latn-RS"/>
              </w:rPr>
              <w:t xml:space="preserve">Koordinacija sa </w:t>
            </w:r>
            <w:r w:rsidR="00026D47">
              <w:rPr>
                <w:lang w:val="sr-Latn-RS"/>
              </w:rPr>
              <w:t>Imec</w:t>
            </w:r>
          </w:p>
          <w:p w14:paraId="34E97A98" w14:textId="5066C8AE" w:rsidR="00287908" w:rsidRPr="00287908" w:rsidRDefault="00287908" w:rsidP="00287908">
            <w:pPr>
              <w:rPr>
                <w:b/>
                <w:bCs/>
                <w:lang w:val="sr-Latn-RS"/>
              </w:rPr>
            </w:pPr>
            <w:r w:rsidRPr="00287908">
              <w:rPr>
                <w:b/>
                <w:bCs/>
                <w:lang w:val="sr-Latn-RS"/>
              </w:rPr>
              <w:t xml:space="preserve">2.5.4. </w:t>
            </w:r>
            <w:r w:rsidR="0046174D" w:rsidRPr="00287908">
              <w:rPr>
                <w:lang w:val="sr-Latn-RS"/>
              </w:rPr>
              <w:t>Realizacija posete</w:t>
            </w:r>
          </w:p>
          <w:p w14:paraId="0C4928BC" w14:textId="77777777" w:rsidR="00287908" w:rsidRPr="00287908" w:rsidRDefault="00287908" w:rsidP="00287908">
            <w:pPr>
              <w:rPr>
                <w:lang w:val="sr-Latn-RS"/>
              </w:rPr>
            </w:pP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287908">
              <w:rPr>
                <w:b/>
                <w:bCs/>
                <w:lang w:val="sr-Latn-RS"/>
              </w:rPr>
              <w:t>Obuka mentora</w:t>
            </w:r>
            <w:r w:rsidRPr="008E1273"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78117B33" w:rsidR="008E1273" w:rsidRP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3.1.</w:t>
            </w:r>
            <w:r w:rsidRPr="008E1273">
              <w:rPr>
                <w:lang w:val="sr-Latn-RS"/>
              </w:rPr>
              <w:t xml:space="preserve"> Obuka mentora za predavanja na temu Blockchain.</w:t>
            </w:r>
          </w:p>
          <w:p w14:paraId="79CB9D22" w14:textId="770A6B3C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</w:t>
            </w:r>
            <w:r w:rsidR="00026D47" w:rsidRPr="00026D47">
              <w:rPr>
                <w:lang w:val="sr-Latn-RS"/>
              </w:rPr>
              <w:t>Definisanje ciljeva i tema</w:t>
            </w:r>
            <w:r w:rsidR="008F7657"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3.1.2.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</w:t>
            </w:r>
            <w:r w:rsidR="00026D47" w:rsidRPr="00026D47">
              <w:rPr>
                <w:lang w:val="sr-Latn-RS"/>
              </w:rPr>
              <w:t>Organizacija obuke</w:t>
            </w:r>
          </w:p>
          <w:p w14:paraId="4425C8F9" w14:textId="691FB224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75E7D9C" w14:textId="69089AB9" w:rsidR="008F7657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3.1.</w:t>
            </w:r>
            <w:r w:rsidR="00026D47"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0BB2EFE" w14:textId="77777777" w:rsidR="00026D47" w:rsidRDefault="00026D47" w:rsidP="00EF1581">
            <w:pPr>
              <w:rPr>
                <w:lang w:val="sr-Latn-RS"/>
              </w:rPr>
            </w:pPr>
          </w:p>
          <w:p w14:paraId="6CB25814" w14:textId="516209B5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3.2.</w:t>
            </w:r>
            <w:r w:rsidRPr="008E1273">
              <w:rPr>
                <w:lang w:val="sr-Latn-RS"/>
              </w:rPr>
              <w:t xml:space="preserve"> Obuka mentora za predavanja na temu AI. </w:t>
            </w:r>
          </w:p>
          <w:p w14:paraId="07D2D3ED" w14:textId="5E40499A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E18E1F2" w14:textId="3C763BA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41D25AA8" w14:textId="5FB6B230" w:rsidR="008E1273" w:rsidRDefault="00026D47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5A1CFB8D" w14:textId="77777777" w:rsidR="00026D47" w:rsidRDefault="00026D47" w:rsidP="00EF1581">
            <w:pPr>
              <w:rPr>
                <w:lang w:val="sr-Latn-RS"/>
              </w:rPr>
            </w:pPr>
          </w:p>
          <w:p w14:paraId="3FFE17D8" w14:textId="7EDECC5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3.3.</w:t>
            </w:r>
            <w:r w:rsidRPr="008E1273">
              <w:rPr>
                <w:lang w:val="sr-Latn-RS"/>
              </w:rPr>
              <w:t xml:space="preserve"> Obuka mentora za predavanja na temu DevOps. </w:t>
            </w:r>
          </w:p>
          <w:p w14:paraId="1985D019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.1</w:t>
            </w:r>
            <w:r w:rsidRPr="008E1273">
              <w:rPr>
                <w:lang w:val="sr-Latn-RS"/>
              </w:rPr>
              <w:t xml:space="preserve">. </w:t>
            </w:r>
            <w:r w:rsidRPr="00026D47">
              <w:rPr>
                <w:lang w:val="sr-Latn-RS"/>
              </w:rPr>
              <w:t>Definisanje ciljeva i tema</w:t>
            </w:r>
            <w:r>
              <w:rPr>
                <w:b/>
                <w:bCs/>
                <w:lang w:val="sr-Latn-RS"/>
              </w:rPr>
              <w:t xml:space="preserve">       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.2.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 xml:space="preserve">Priprema obrazovnog materijala </w:t>
            </w: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.3.</w:t>
            </w:r>
            <w:r w:rsidRPr="008E1273">
              <w:rPr>
                <w:lang w:val="sr-Latn-RS"/>
              </w:rPr>
              <w:t xml:space="preserve"> </w:t>
            </w:r>
            <w:r w:rsidRPr="00026D47">
              <w:rPr>
                <w:lang w:val="sr-Latn-RS"/>
              </w:rPr>
              <w:t>Organizacija obuke</w:t>
            </w:r>
          </w:p>
          <w:p w14:paraId="3D8D0B53" w14:textId="77777777" w:rsidR="00026D47" w:rsidRDefault="00026D47" w:rsidP="00026D47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Praćenje napretka mentora </w:t>
            </w:r>
          </w:p>
          <w:p w14:paraId="11CA2987" w14:textId="5369F992" w:rsidR="009845D6" w:rsidRPr="00026D47" w:rsidRDefault="00026D47" w:rsidP="008E1273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>3.</w:t>
            </w:r>
            <w:r>
              <w:rPr>
                <w:b/>
                <w:bCs/>
                <w:lang w:val="sr-Latn-RS"/>
              </w:rPr>
              <w:t>2</w:t>
            </w:r>
            <w:r w:rsidRPr="008F765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8F7657">
              <w:rPr>
                <w:b/>
                <w:bCs/>
                <w:lang w:val="sr-Latn-RS"/>
              </w:rPr>
              <w:t>.</w:t>
            </w:r>
            <w:r w:rsidRPr="008E1273">
              <w:rPr>
                <w:lang w:val="sr-Latn-RS"/>
              </w:rPr>
              <w:t xml:space="preserve"> Evaluacija obuke mentora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1E3DB8" w:rsidRDefault="00C212D8" w:rsidP="00EF1581">
            <w:pPr>
              <w:rPr>
                <w:b/>
                <w:bCs/>
                <w:lang w:val="fr-FR"/>
              </w:rPr>
            </w:pPr>
            <w:r w:rsidRPr="001E3DB8">
              <w:rPr>
                <w:b/>
                <w:bCs/>
                <w:lang w:val="fr-FR"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Pr="00026D47" w:rsidRDefault="00C212D8" w:rsidP="00EF1581">
            <w:pPr>
              <w:rPr>
                <w:b/>
                <w:bCs/>
                <w:lang w:val="sr-Latn-RS"/>
              </w:rPr>
            </w:pPr>
            <w:r w:rsidRPr="00026D47">
              <w:rPr>
                <w:b/>
                <w:bCs/>
                <w:lang w:val="sr-Latn-RS"/>
              </w:rPr>
              <w:t xml:space="preserve">4.1.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 xml:space="preserve"> iz oblasti Blockchain</w:t>
            </w:r>
          </w:p>
          <w:p w14:paraId="22A28BC4" w14:textId="40A22680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 xml:space="preserve">Razvoj nastavnog plana i programa </w:t>
            </w:r>
          </w:p>
          <w:p w14:paraId="5E28A9FF" w14:textId="6884C7BE" w:rsidR="00AA3F54" w:rsidRDefault="00AA3F54" w:rsidP="00EF1581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52A26E2D" w14:textId="792DAE4D" w:rsidR="00AA3F54" w:rsidRDefault="00AA3F54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4.1.</w:t>
            </w:r>
            <w:r w:rsidR="00026D4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 </w:t>
            </w:r>
            <w:r>
              <w:rPr>
                <w:lang w:val="sr-Latn-RS"/>
              </w:rPr>
              <w:t>Dodeljivanje mentora</w:t>
            </w:r>
          </w:p>
          <w:p w14:paraId="6CFE6A6C" w14:textId="77777777" w:rsidR="00026D47" w:rsidRDefault="00026D47" w:rsidP="00EF1581">
            <w:pPr>
              <w:rPr>
                <w:lang w:val="sr-Latn-RS"/>
              </w:rPr>
            </w:pP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AI</w:t>
            </w:r>
          </w:p>
          <w:p w14:paraId="4F9C46B4" w14:textId="42CA91D1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39515037" w14:textId="378813AB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7F7F2C3D" w14:textId="6767B86C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.3. </w:t>
            </w:r>
            <w:r>
              <w:rPr>
                <w:lang w:val="sr-Latn-RS"/>
              </w:rPr>
              <w:t>Dodeljivanje mentora</w:t>
            </w:r>
          </w:p>
          <w:p w14:paraId="0AF94262" w14:textId="77777777" w:rsidR="00026D47" w:rsidRDefault="00026D47" w:rsidP="00EF1581">
            <w:pPr>
              <w:rPr>
                <w:b/>
                <w:bCs/>
                <w:lang w:val="sr-Latn-RS"/>
              </w:rPr>
            </w:pPr>
          </w:p>
          <w:p w14:paraId="7C7398B3" w14:textId="4CD10D55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026D47">
              <w:rPr>
                <w:b/>
                <w:bCs/>
                <w:lang w:val="sr-Latn-RS"/>
              </w:rPr>
              <w:t xml:space="preserve">Treninzi </w:t>
            </w:r>
            <w:r w:rsidRPr="00026D47">
              <w:rPr>
                <w:b/>
                <w:bCs/>
                <w:lang w:val="sr-Latn-RS"/>
              </w:rPr>
              <w:t>iz oblasti DevOps</w:t>
            </w:r>
          </w:p>
          <w:p w14:paraId="17746E8A" w14:textId="5155CF43" w:rsidR="00026D47" w:rsidRPr="00C842D8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.1. </w:t>
            </w:r>
            <w:r>
              <w:rPr>
                <w:lang w:val="sr-Latn-RS"/>
              </w:rPr>
              <w:t xml:space="preserve">Razvoj nastavnog plana i programa </w:t>
            </w:r>
          </w:p>
          <w:p w14:paraId="68C15BCD" w14:textId="7E3E5F16" w:rsidR="00026D47" w:rsidRDefault="00026D47" w:rsidP="00026D47">
            <w:pPr>
              <w:rPr>
                <w:lang w:val="sr-Latn-RS"/>
              </w:rPr>
            </w:pPr>
            <w:r w:rsidRPr="00AA3F54"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Organizacija obuka, radionica ili seminara, bilo uživo ili online.</w:t>
            </w:r>
          </w:p>
          <w:p w14:paraId="5CEBC61A" w14:textId="698B6A14" w:rsidR="00026D47" w:rsidRDefault="00026D47" w:rsidP="00026D4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191F87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.3. </w:t>
            </w:r>
            <w:r>
              <w:rPr>
                <w:lang w:val="sr-Latn-RS"/>
              </w:rPr>
              <w:t>Dodeljivanje mentora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1A07B7EC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026D47">
              <w:rPr>
                <w:b/>
                <w:bCs/>
                <w:lang w:val="sr-Latn-RS"/>
              </w:rPr>
              <w:t>Studentske posete studenata sa mentorima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681F589D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104272A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1BB68514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7F51EA55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4A5133FB" w14:textId="77777777" w:rsidR="00A91D89" w:rsidRDefault="00A91D89" w:rsidP="00637A7A">
            <w:pPr>
              <w:rPr>
                <w:lang w:val="sr-Latn-RS"/>
              </w:rPr>
            </w:pP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62CF5682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33139AE3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6B3C3E14" w14:textId="77777777" w:rsidR="009C5C8A" w:rsidRDefault="009C5C8A" w:rsidP="00637A7A">
            <w:pPr>
              <w:rPr>
                <w:lang w:val="sr-Latn-RS"/>
              </w:rPr>
            </w:pP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29BEA0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6682B087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BC0354C" w14:textId="77777777" w:rsidR="00A91D89" w:rsidRDefault="00A91D89" w:rsidP="00637A7A">
            <w:pPr>
              <w:rPr>
                <w:lang w:val="sr-Latn-RS"/>
              </w:rPr>
            </w:pP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3EBB11EB" w:rsidR="006C3CCA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4D7DB761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514DF34B" w14:textId="77777777" w:rsidR="00A91D89" w:rsidRDefault="00A91D89" w:rsidP="00637A7A">
            <w:pPr>
              <w:rPr>
                <w:lang w:val="sr-Latn-RS"/>
              </w:rPr>
            </w:pP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AF0E1BF" w:rsidR="00347AC8" w:rsidRPr="00347AC8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7F78C50A" w:rsidR="009845D6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A91D89">
              <w:rPr>
                <w:b/>
                <w:bCs/>
                <w:lang w:val="sr-Latn-RS"/>
              </w:rPr>
              <w:t>Formiranje centra za saradnju</w:t>
            </w:r>
          </w:p>
          <w:p w14:paraId="475BAF0A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6.1. </w:t>
            </w:r>
            <w:r w:rsidRPr="00812893">
              <w:rPr>
                <w:lang w:val="sr-Latn-RS"/>
              </w:rPr>
              <w:t>Partnerstva: Povezivanje firmi i univerziteta.</w:t>
            </w:r>
          </w:p>
          <w:p w14:paraId="2356DADE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6.2. </w:t>
            </w:r>
            <w:r w:rsidRPr="00812893">
              <w:rPr>
                <w:lang w:val="sr-Latn-RS"/>
              </w:rPr>
              <w:t>Ciljevi: Definisanje jasnih svrha centra.</w:t>
            </w:r>
          </w:p>
          <w:p w14:paraId="56172E05" w14:textId="77777777" w:rsidR="00812893" w:rsidRP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6.3. </w:t>
            </w:r>
            <w:r w:rsidRPr="00812893">
              <w:rPr>
                <w:lang w:val="sr-Latn-RS"/>
              </w:rPr>
              <w:t>Struktura: Organizacija timova i uloga.</w:t>
            </w:r>
          </w:p>
          <w:p w14:paraId="524D5892" w14:textId="77777777" w:rsidR="00812893" w:rsidRPr="00812893" w:rsidRDefault="00812893" w:rsidP="00812893">
            <w:pPr>
              <w:rPr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6.4. </w:t>
            </w:r>
            <w:r w:rsidRPr="00812893">
              <w:rPr>
                <w:lang w:val="sr-Latn-RS"/>
              </w:rPr>
              <w:t>Resursi: Obezbeđivanje potrebnih sredstava.</w:t>
            </w:r>
          </w:p>
          <w:p w14:paraId="099882B5" w14:textId="7C4BC24F" w:rsidR="00812893" w:rsidRDefault="00812893" w:rsidP="00812893">
            <w:pPr>
              <w:rPr>
                <w:b/>
                <w:bCs/>
                <w:lang w:val="sr-Latn-RS"/>
              </w:rPr>
            </w:pPr>
            <w:r w:rsidRPr="00812893">
              <w:rPr>
                <w:b/>
                <w:bCs/>
                <w:lang w:val="sr-Latn-RS"/>
              </w:rPr>
              <w:t xml:space="preserve">6.5. </w:t>
            </w:r>
            <w:r w:rsidRPr="00812893">
              <w:rPr>
                <w:lang w:val="sr-Latn-RS"/>
              </w:rPr>
              <w:t>Aktivnosti: Planiranje zajedničkih projekata.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A91D89">
              <w:rPr>
                <w:b/>
                <w:bCs/>
                <w:lang w:val="sr-Latn-RS"/>
              </w:rPr>
              <w:t>Priprema za praksu: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6905F86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2284E6E8" w14:textId="1F36F5D8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0B0C605E" w14:textId="77777777" w:rsidR="0009240E" w:rsidRPr="002215A2" w:rsidRDefault="0009240E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5525BD06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Dolazak studenata:</w:t>
            </w:r>
          </w:p>
          <w:p w14:paraId="77F12F52" w14:textId="53413E81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087845E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5306A183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3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0BAD81A7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0CFCA08" w14:textId="7CE6FE0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Obuka i mentorstvo:</w:t>
            </w:r>
          </w:p>
          <w:p w14:paraId="4E8666BB" w14:textId="77AE81B5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7ADE2678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5FE10E9E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166F5A5F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27EF60E8" w14:textId="47857B44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Praktični rad:</w:t>
            </w:r>
          </w:p>
          <w:p w14:paraId="25657C2D" w14:textId="592B1D8D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7E2831BF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6D5BA843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ED2E7AE" w14:textId="77777777" w:rsidR="009C5C8A" w:rsidRPr="002215A2" w:rsidRDefault="009C5C8A" w:rsidP="002215A2">
            <w:pPr>
              <w:rPr>
                <w:lang w:val="sr-Latn-RS"/>
              </w:rPr>
            </w:pPr>
          </w:p>
          <w:p w14:paraId="2BEEC15E" w14:textId="3A54FA5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6817420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6A8CC8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085324E5" w:rsid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="0009240E"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6DF325F5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84E6AA9" w14:textId="3D1E44C0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Evaluacija performansi:</w:t>
            </w:r>
          </w:p>
          <w:p w14:paraId="135E8D5E" w14:textId="36AE66B8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42C9E0D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6E2F9357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2C4BC4A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1BA3EC20" w14:textId="1C43BBB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Dodela sertifikata/priznanja:</w:t>
            </w:r>
          </w:p>
          <w:p w14:paraId="7AA63FE5" w14:textId="2498BE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3A1B7E0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12F2C71F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8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001EA676" w14:textId="77777777" w:rsidR="00A91D89" w:rsidRPr="002215A2" w:rsidRDefault="00A91D89" w:rsidP="002215A2">
            <w:pPr>
              <w:rPr>
                <w:lang w:val="sr-Latn-RS"/>
              </w:rPr>
            </w:pPr>
          </w:p>
          <w:p w14:paraId="5B207FD3" w14:textId="1A4E987D" w:rsidR="002215A2" w:rsidRPr="00A91D89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</w:t>
            </w:r>
            <w:r w:rsidRPr="00A91D89">
              <w:rPr>
                <w:b/>
                <w:bCs/>
                <w:lang w:val="sr-Latn-RS"/>
              </w:rPr>
              <w:t>Povratne informacije:</w:t>
            </w:r>
          </w:p>
          <w:p w14:paraId="08D4B053" w14:textId="3972FA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2E3B16E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6BD04C80" w14:textId="77777777" w:rsidR="005D1775" w:rsidRDefault="002215A2" w:rsidP="00946EC9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="0009240E">
              <w:rPr>
                <w:b/>
                <w:bCs/>
                <w:lang w:val="sr-Latn-RS"/>
              </w:rPr>
              <w:t>9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4870A913" w14:textId="77777777" w:rsidR="00A60128" w:rsidRDefault="00A60128" w:rsidP="00A60128">
            <w:pPr>
              <w:rPr>
                <w:lang w:val="fr-FR"/>
              </w:rPr>
            </w:pPr>
          </w:p>
          <w:p w14:paraId="7D364256" w14:textId="263635DF" w:rsidR="00A60128" w:rsidRPr="00A60128" w:rsidRDefault="00A60128" w:rsidP="00A60128">
            <w:pPr>
              <w:rPr>
                <w:b/>
                <w:bCs/>
                <w:lang w:val="fr-FR"/>
              </w:rPr>
            </w:pPr>
            <w:r w:rsidRPr="00A60128">
              <w:rPr>
                <w:b/>
                <w:bCs/>
                <w:lang w:val="fr-FR"/>
              </w:rPr>
              <w:t xml:space="preserve">8. </w:t>
            </w:r>
            <w:proofErr w:type="spellStart"/>
            <w:r w:rsidRPr="00A60128">
              <w:rPr>
                <w:b/>
                <w:bCs/>
                <w:lang w:val="fr-FR"/>
              </w:rPr>
              <w:t>Reklamiranje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putem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kanala</w:t>
            </w:r>
            <w:proofErr w:type="spellEnd"/>
            <w:r w:rsidRPr="00A6012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60128">
              <w:rPr>
                <w:b/>
                <w:bCs/>
                <w:lang w:val="fr-FR"/>
              </w:rPr>
              <w:t>promocije</w:t>
            </w:r>
            <w:proofErr w:type="spellEnd"/>
            <w:r w:rsidRPr="00A60128">
              <w:rPr>
                <w:b/>
                <w:bCs/>
                <w:lang w:val="fr-FR"/>
              </w:rPr>
              <w:t>.</w:t>
            </w:r>
          </w:p>
          <w:p w14:paraId="259BE457" w14:textId="4F3D847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8.1.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medija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6893A443" w14:textId="7224DF0E" w:rsidR="00A60128" w:rsidRP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8.2.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društvenih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mreža</w:t>
            </w:r>
            <w:proofErr w:type="spellEnd"/>
            <w:r w:rsidRPr="00A60128">
              <w:rPr>
                <w:lang w:val="fr-FR"/>
              </w:rPr>
              <w:t xml:space="preserve">. </w:t>
            </w:r>
          </w:p>
          <w:p w14:paraId="3CF77AA3" w14:textId="0C5309C9" w:rsidR="00A60128" w:rsidRDefault="00A60128" w:rsidP="00A60128">
            <w:pPr>
              <w:rPr>
                <w:lang w:val="fr-FR"/>
              </w:rPr>
            </w:pPr>
            <w:r w:rsidRPr="00A60128">
              <w:rPr>
                <w:b/>
                <w:bCs/>
                <w:lang w:val="fr-FR"/>
              </w:rPr>
              <w:t>8.3.</w:t>
            </w:r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Promocija</w:t>
            </w:r>
            <w:proofErr w:type="spellEnd"/>
            <w:r w:rsidRPr="00A60128">
              <w:rPr>
                <w:lang w:val="fr-FR"/>
              </w:rPr>
              <w:t xml:space="preserve"> </w:t>
            </w:r>
            <w:proofErr w:type="spellStart"/>
            <w:r w:rsidRPr="00A60128">
              <w:rPr>
                <w:lang w:val="fr-FR"/>
              </w:rPr>
              <w:t>putem</w:t>
            </w:r>
            <w:proofErr w:type="spellEnd"/>
            <w:r w:rsidRPr="00A60128">
              <w:rPr>
                <w:lang w:val="fr-FR"/>
              </w:rPr>
              <w:t xml:space="preserve"> internet </w:t>
            </w:r>
            <w:proofErr w:type="spellStart"/>
            <w:r w:rsidRPr="00A60128">
              <w:rPr>
                <w:lang w:val="fr-FR"/>
              </w:rPr>
              <w:t>reklama</w:t>
            </w:r>
            <w:proofErr w:type="spellEnd"/>
            <w:r w:rsidRPr="00A60128">
              <w:rPr>
                <w:lang w:val="fr-FR"/>
              </w:rPr>
              <w:t>.</w:t>
            </w:r>
          </w:p>
          <w:p w14:paraId="18200FCC" w14:textId="77777777" w:rsidR="00A60128" w:rsidRPr="00D8621D" w:rsidRDefault="00A60128" w:rsidP="00A91D89">
            <w:pPr>
              <w:rPr>
                <w:lang w:val="fr-FR"/>
              </w:rPr>
            </w:pPr>
          </w:p>
          <w:p w14:paraId="3C65E109" w14:textId="1233B550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 </w:t>
            </w:r>
            <w:proofErr w:type="spellStart"/>
            <w:r w:rsidR="00A91D89">
              <w:rPr>
                <w:b/>
                <w:bCs/>
              </w:rPr>
              <w:t>Upravljanje</w:t>
            </w:r>
            <w:proofErr w:type="spellEnd"/>
            <w:r w:rsidR="00A91D89">
              <w:rPr>
                <w:b/>
                <w:bCs/>
              </w:rPr>
              <w:t xml:space="preserve"> </w:t>
            </w:r>
            <w:proofErr w:type="spellStart"/>
            <w:r w:rsidR="00A91D89">
              <w:rPr>
                <w:b/>
                <w:bCs/>
              </w:rPr>
              <w:t>projektom</w:t>
            </w:r>
            <w:proofErr w:type="spellEnd"/>
          </w:p>
          <w:p w14:paraId="3AD18567" w14:textId="027274B8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.1 </w:t>
            </w:r>
            <w:proofErr w:type="spellStart"/>
            <w:r w:rsidR="00A91D89" w:rsidRPr="00A91D89">
              <w:t>Sastanak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sa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upravnim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odborom</w:t>
            </w:r>
            <w:proofErr w:type="spellEnd"/>
            <w:r w:rsidR="00A91D89" w:rsidRPr="00A91D89">
              <w:t>.</w:t>
            </w:r>
          </w:p>
          <w:p w14:paraId="2453177F" w14:textId="6A913E1C" w:rsid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.2. </w:t>
            </w:r>
            <w:proofErr w:type="spellStart"/>
            <w:r w:rsidR="00A91D89" w:rsidRPr="00A91D89">
              <w:t>Sveukupno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  <w:p w14:paraId="4B74DC38" w14:textId="218E467D" w:rsidR="00A91D89" w:rsidRPr="00A91D89" w:rsidRDefault="00A60128" w:rsidP="00A91D8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91D89">
              <w:rPr>
                <w:b/>
                <w:bCs/>
              </w:rPr>
              <w:t xml:space="preserve">.3. </w:t>
            </w:r>
            <w:proofErr w:type="spellStart"/>
            <w:r w:rsidR="00A91D89" w:rsidRPr="00A91D89">
              <w:t>Lokalno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upravljanje</w:t>
            </w:r>
            <w:proofErr w:type="spellEnd"/>
            <w:r w:rsidR="00A91D89" w:rsidRPr="00A91D89">
              <w:t xml:space="preserve"> </w:t>
            </w:r>
            <w:proofErr w:type="spellStart"/>
            <w:r w:rsidR="00A91D89" w:rsidRPr="00A91D89">
              <w:t>projektom</w:t>
            </w:r>
            <w:proofErr w:type="spellEnd"/>
          </w:p>
        </w:tc>
        <w:tc>
          <w:tcPr>
            <w:tcW w:w="2824" w:type="dxa"/>
          </w:tcPr>
          <w:p w14:paraId="5D3124C9" w14:textId="77777777" w:rsidR="006A2E97" w:rsidRPr="001E3DB8" w:rsidRDefault="006A2E97">
            <w:pPr>
              <w:rPr>
                <w:szCs w:val="18"/>
                <w:lang w:val="fr-FR"/>
              </w:rPr>
            </w:pPr>
          </w:p>
          <w:p w14:paraId="415D280F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242" w:type="dxa"/>
          </w:tcPr>
          <w:p w14:paraId="2DD696A6" w14:textId="77777777" w:rsidR="006A2E97" w:rsidRPr="001E3DB8" w:rsidRDefault="006A2E97">
            <w:pPr>
              <w:rPr>
                <w:szCs w:val="18"/>
                <w:lang w:val="fr-FR"/>
              </w:rPr>
            </w:pPr>
          </w:p>
        </w:tc>
        <w:tc>
          <w:tcPr>
            <w:tcW w:w="2599" w:type="dxa"/>
          </w:tcPr>
          <w:p w14:paraId="1C5E37EC" w14:textId="2BD449B1" w:rsidR="006A2E97" w:rsidRPr="001E3DB8" w:rsidRDefault="006A2E97" w:rsidP="00AF7D95">
            <w:pPr>
              <w:rPr>
                <w:szCs w:val="18"/>
                <w:lang w:val="fr-FR"/>
              </w:rPr>
            </w:pPr>
          </w:p>
        </w:tc>
      </w:tr>
    </w:tbl>
    <w:p w14:paraId="7D09B540" w14:textId="77777777" w:rsidR="0023026D" w:rsidRPr="001E3DB8" w:rsidRDefault="0023026D">
      <w:pPr>
        <w:jc w:val="both"/>
        <w:rPr>
          <w:noProof/>
          <w:sz w:val="20"/>
          <w:lang w:val="fr-FR"/>
        </w:rPr>
      </w:pPr>
    </w:p>
    <w:p w14:paraId="787B4BB6" w14:textId="77777777" w:rsidR="001B7C88" w:rsidRPr="001E3DB8" w:rsidRDefault="001B7C88" w:rsidP="001B7C88">
      <w:pPr>
        <w:rPr>
          <w:sz w:val="20"/>
          <w:lang w:val="fr-FR"/>
        </w:rPr>
      </w:pPr>
    </w:p>
    <w:p w14:paraId="2D1481E0" w14:textId="77777777" w:rsidR="001B7C88" w:rsidRPr="001E3DB8" w:rsidRDefault="001B7C88" w:rsidP="001B7C88">
      <w:pPr>
        <w:rPr>
          <w:sz w:val="20"/>
          <w:lang w:val="fr-FR"/>
        </w:rPr>
      </w:pPr>
    </w:p>
    <w:sectPr w:rsidR="001B7C88" w:rsidRPr="001E3DB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202B" w14:textId="77777777" w:rsidR="00F02E4E" w:rsidRDefault="00F02E4E">
      <w:r>
        <w:separator/>
      </w:r>
    </w:p>
  </w:endnote>
  <w:endnote w:type="continuationSeparator" w:id="0">
    <w:p w14:paraId="20D1BE6F" w14:textId="77777777" w:rsidR="00F02E4E" w:rsidRDefault="00F0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E9BE" w14:textId="77777777" w:rsidR="00F02E4E" w:rsidRDefault="00F02E4E">
      <w:r>
        <w:separator/>
      </w:r>
    </w:p>
  </w:footnote>
  <w:footnote w:type="continuationSeparator" w:id="0">
    <w:p w14:paraId="188651D0" w14:textId="77777777" w:rsidR="00F02E4E" w:rsidRDefault="00F0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26D47"/>
    <w:rsid w:val="00060C5A"/>
    <w:rsid w:val="000653C1"/>
    <w:rsid w:val="0009240E"/>
    <w:rsid w:val="000B3AB6"/>
    <w:rsid w:val="000C0840"/>
    <w:rsid w:val="000F4EE8"/>
    <w:rsid w:val="0010273C"/>
    <w:rsid w:val="001179A5"/>
    <w:rsid w:val="00122A84"/>
    <w:rsid w:val="00133E33"/>
    <w:rsid w:val="001368CB"/>
    <w:rsid w:val="00140158"/>
    <w:rsid w:val="0015679E"/>
    <w:rsid w:val="00165C02"/>
    <w:rsid w:val="00180738"/>
    <w:rsid w:val="00191F87"/>
    <w:rsid w:val="00195FC2"/>
    <w:rsid w:val="001A4141"/>
    <w:rsid w:val="001B7C88"/>
    <w:rsid w:val="001E20D7"/>
    <w:rsid w:val="001E3DB8"/>
    <w:rsid w:val="00204F3A"/>
    <w:rsid w:val="002215A2"/>
    <w:rsid w:val="0023026D"/>
    <w:rsid w:val="00235438"/>
    <w:rsid w:val="00251457"/>
    <w:rsid w:val="00287908"/>
    <w:rsid w:val="002C4F7D"/>
    <w:rsid w:val="003116B2"/>
    <w:rsid w:val="003154CB"/>
    <w:rsid w:val="00347AC8"/>
    <w:rsid w:val="003707BE"/>
    <w:rsid w:val="00380C48"/>
    <w:rsid w:val="00381762"/>
    <w:rsid w:val="003A3EDF"/>
    <w:rsid w:val="003C2CAC"/>
    <w:rsid w:val="003E5557"/>
    <w:rsid w:val="00431736"/>
    <w:rsid w:val="00443F2E"/>
    <w:rsid w:val="0046174D"/>
    <w:rsid w:val="004A58E6"/>
    <w:rsid w:val="004B01FD"/>
    <w:rsid w:val="004C7449"/>
    <w:rsid w:val="005016FF"/>
    <w:rsid w:val="00515EBE"/>
    <w:rsid w:val="00527A26"/>
    <w:rsid w:val="00540ED2"/>
    <w:rsid w:val="005620BC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0AB1"/>
    <w:rsid w:val="00721E33"/>
    <w:rsid w:val="00727037"/>
    <w:rsid w:val="00765389"/>
    <w:rsid w:val="00777F8D"/>
    <w:rsid w:val="007A67D0"/>
    <w:rsid w:val="007B64ED"/>
    <w:rsid w:val="007C011B"/>
    <w:rsid w:val="007C5F84"/>
    <w:rsid w:val="007D5A15"/>
    <w:rsid w:val="007D7B16"/>
    <w:rsid w:val="007E332D"/>
    <w:rsid w:val="00812893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D73E8"/>
    <w:rsid w:val="008E1273"/>
    <w:rsid w:val="008F7657"/>
    <w:rsid w:val="00905FE6"/>
    <w:rsid w:val="00925A53"/>
    <w:rsid w:val="00935191"/>
    <w:rsid w:val="00946EC9"/>
    <w:rsid w:val="0095787B"/>
    <w:rsid w:val="009845D6"/>
    <w:rsid w:val="009B2308"/>
    <w:rsid w:val="009C5C8A"/>
    <w:rsid w:val="009D1084"/>
    <w:rsid w:val="009E3215"/>
    <w:rsid w:val="009F6460"/>
    <w:rsid w:val="00A045C6"/>
    <w:rsid w:val="00A17BD7"/>
    <w:rsid w:val="00A20A10"/>
    <w:rsid w:val="00A22DD3"/>
    <w:rsid w:val="00A5448A"/>
    <w:rsid w:val="00A60128"/>
    <w:rsid w:val="00A60D7B"/>
    <w:rsid w:val="00A91D89"/>
    <w:rsid w:val="00AA3F54"/>
    <w:rsid w:val="00AD4694"/>
    <w:rsid w:val="00AE61FA"/>
    <w:rsid w:val="00AF3ADC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8621D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0F5E"/>
    <w:rsid w:val="00E96505"/>
    <w:rsid w:val="00EB1206"/>
    <w:rsid w:val="00EB36BF"/>
    <w:rsid w:val="00EC35EE"/>
    <w:rsid w:val="00EC5EA3"/>
    <w:rsid w:val="00EE3045"/>
    <w:rsid w:val="00EF1581"/>
    <w:rsid w:val="00EF43FD"/>
    <w:rsid w:val="00F02E4E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24</TotalTime>
  <Pages>1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10</cp:revision>
  <cp:lastPrinted>2013-03-29T08:38:00Z</cp:lastPrinted>
  <dcterms:created xsi:type="dcterms:W3CDTF">2023-08-18T00:52:00Z</dcterms:created>
  <dcterms:modified xsi:type="dcterms:W3CDTF">2023-08-21T14:00:00Z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